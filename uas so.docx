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497F" w14:textId="77777777" w:rsidR="00993545" w:rsidRDefault="006B6878">
      <w:r>
        <w:t>Nama: Kumara Davin Valerian</w:t>
      </w:r>
    </w:p>
    <w:p w14:paraId="257B6481" w14:textId="77777777" w:rsidR="006B6878" w:rsidRDefault="006B6878">
      <w:r>
        <w:t>NIM: 312210192</w:t>
      </w:r>
    </w:p>
    <w:p w14:paraId="09CB7AC3" w14:textId="77777777" w:rsidR="006B6878" w:rsidRDefault="006B6878">
      <w:r>
        <w:t>Kelas: TI.22.A.2</w:t>
      </w:r>
    </w:p>
    <w:p w14:paraId="5E3152C5" w14:textId="2692F452" w:rsidR="006B6878" w:rsidRDefault="006B6878">
      <w:pPr>
        <w:pBdr>
          <w:bottom w:val="single" w:sz="6" w:space="1" w:color="auto"/>
        </w:pBdr>
      </w:pPr>
      <w:r>
        <w:t>Matkul:</w:t>
      </w:r>
      <w:r w:rsidR="006271DA">
        <w:t xml:space="preserve"> Sistem operasi</w:t>
      </w:r>
    </w:p>
    <w:p w14:paraId="7FA4099A" w14:textId="3162617A" w:rsidR="00F65F1F" w:rsidRPr="00664EED" w:rsidRDefault="00F65F1F">
      <w:pPr>
        <w:rPr>
          <w:b/>
          <w:bCs/>
        </w:rPr>
      </w:pPr>
      <w:r w:rsidRPr="00664EED">
        <w:rPr>
          <w:b/>
          <w:bCs/>
        </w:rPr>
        <w:t>Bagaimana cara menemukan soal ini</w:t>
      </w:r>
    </w:p>
    <w:p w14:paraId="03460971" w14:textId="0196A982" w:rsidR="00BC2354" w:rsidRDefault="005437A0" w:rsidP="006F14C6">
      <w:pPr>
        <w:spacing w:after="0"/>
      </w:pPr>
      <w:r>
        <w:t xml:space="preserve">Masuk </w:t>
      </w:r>
      <w:r w:rsidR="00B06DE1">
        <w:t>ke server ssh</w:t>
      </w:r>
      <w:r w:rsidR="00456130">
        <w:t xml:space="preserve"> lalu masukkan kata sandi</w:t>
      </w:r>
    </w:p>
    <w:p w14:paraId="400E542E" w14:textId="1299CE1B" w:rsidR="00B936F5" w:rsidRPr="00664EED" w:rsidRDefault="00B936F5" w:rsidP="006F14C6">
      <w:p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ssh -p 3567 sistem@93.123.118.72</w:t>
      </w:r>
    </w:p>
    <w:p w14:paraId="0AE34830" w14:textId="1783D93E" w:rsidR="007E4BD1" w:rsidRDefault="007A7118" w:rsidP="006F14C6">
      <w:pPr>
        <w:spacing w:after="0"/>
      </w:pPr>
      <w:r>
        <w:rPr>
          <w:noProof/>
        </w:rPr>
        <w:drawing>
          <wp:inline distT="0" distB="0" distL="0" distR="0" wp14:anchorId="2B5A0224" wp14:editId="2928A662">
            <wp:extent cx="2736850" cy="463550"/>
            <wp:effectExtent l="0" t="0" r="6350" b="0"/>
            <wp:docPr id="164065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A3D" w14:textId="0BF61380" w:rsidR="00B06DE1" w:rsidRPr="00664EED" w:rsidRDefault="00B06DE1" w:rsidP="006F14C6">
      <w:p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Penjelasan:</w:t>
      </w:r>
    </w:p>
    <w:p w14:paraId="6F9F6286" w14:textId="1F2477D0" w:rsidR="00B06DE1" w:rsidRPr="00664EED" w:rsidRDefault="00B936F5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s</w:t>
      </w:r>
      <w:r w:rsidRPr="00664EED">
        <w:rPr>
          <w:rFonts w:ascii="Consolas" w:hAnsi="Consolas"/>
        </w:rPr>
        <w:t>sh</w:t>
      </w:r>
      <w:r w:rsidR="00197282" w:rsidRPr="00664EED">
        <w:rPr>
          <w:rFonts w:ascii="Consolas" w:hAnsi="Consolas"/>
        </w:rPr>
        <w:t xml:space="preserve"> =&gt; </w:t>
      </w:r>
      <w:r w:rsidR="00197282" w:rsidRPr="00664EED">
        <w:rPr>
          <w:rFonts w:ascii="Consolas" w:hAnsi="Consolas"/>
        </w:rPr>
        <w:t>Secure Shell, digunakan untuk mengakses server secara remote.</w:t>
      </w:r>
    </w:p>
    <w:p w14:paraId="46402416" w14:textId="06DC3F9B" w:rsidR="00B936F5" w:rsidRPr="00664EED" w:rsidRDefault="00B936F5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-p 3567</w:t>
      </w:r>
      <w:r w:rsidR="00197282" w:rsidRPr="00664EED">
        <w:rPr>
          <w:rFonts w:ascii="Consolas" w:hAnsi="Consolas"/>
        </w:rPr>
        <w:t xml:space="preserve"> =&gt; </w:t>
      </w:r>
      <w:r w:rsidR="00197282" w:rsidRPr="00664EED">
        <w:rPr>
          <w:rFonts w:ascii="Consolas" w:hAnsi="Consolas"/>
        </w:rPr>
        <w:t>Menentukan port yang digunakan untuk koneksi SSH</w:t>
      </w:r>
    </w:p>
    <w:p w14:paraId="59C8A66F" w14:textId="480DA6F3" w:rsidR="00B936F5" w:rsidRPr="00664EED" w:rsidRDefault="00B936F5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sistem</w:t>
      </w:r>
      <w:r w:rsidR="00197282" w:rsidRPr="00664EED">
        <w:rPr>
          <w:rFonts w:ascii="Consolas" w:hAnsi="Consolas"/>
        </w:rPr>
        <w:t xml:space="preserve"> =&gt; </w:t>
      </w:r>
      <w:r w:rsidR="00197282" w:rsidRPr="00664EED">
        <w:rPr>
          <w:rFonts w:ascii="Consolas" w:hAnsi="Consolas"/>
        </w:rPr>
        <w:t xml:space="preserve">Nama pengguna yang ingin </w:t>
      </w:r>
      <w:r w:rsidR="0040209C" w:rsidRPr="00664EED">
        <w:rPr>
          <w:rFonts w:ascii="Consolas" w:hAnsi="Consolas"/>
        </w:rPr>
        <w:t>di</w:t>
      </w:r>
      <w:r w:rsidR="00197282" w:rsidRPr="00664EED">
        <w:rPr>
          <w:rFonts w:ascii="Consolas" w:hAnsi="Consolas"/>
        </w:rPr>
        <w:t>gunakan untuk login ke server</w:t>
      </w:r>
    </w:p>
    <w:p w14:paraId="6AD0ADB1" w14:textId="56A80DFE" w:rsidR="00B936F5" w:rsidRPr="00664EED" w:rsidRDefault="00B936F5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93.123.118.72</w:t>
      </w:r>
      <w:r w:rsidR="0040209C" w:rsidRPr="00664EED">
        <w:rPr>
          <w:rFonts w:ascii="Consolas" w:hAnsi="Consolas"/>
        </w:rPr>
        <w:t xml:space="preserve"> =&gt; </w:t>
      </w:r>
      <w:r w:rsidR="0040209C" w:rsidRPr="00664EED">
        <w:rPr>
          <w:rFonts w:ascii="Consolas" w:hAnsi="Consolas"/>
        </w:rPr>
        <w:t>Alamat IP server tujuan.</w:t>
      </w:r>
    </w:p>
    <w:p w14:paraId="6B500EF8" w14:textId="77777777" w:rsidR="007A7118" w:rsidRDefault="007A7118" w:rsidP="006F14C6">
      <w:pPr>
        <w:spacing w:after="0"/>
      </w:pPr>
    </w:p>
    <w:p w14:paraId="5059B0A6" w14:textId="0F9C519C" w:rsidR="0040209C" w:rsidRDefault="0040209C" w:rsidP="006F14C6">
      <w:pPr>
        <w:spacing w:after="0"/>
      </w:pPr>
      <w:r>
        <w:t xml:space="preserve">Buka folder </w:t>
      </w:r>
      <w:r>
        <w:t>/var/www/html</w:t>
      </w:r>
      <w:r>
        <w:t>, tampilkan isinya, lalu buka file</w:t>
      </w:r>
      <w:r>
        <w:t xml:space="preserve"> index.nginx-debian.html</w:t>
      </w:r>
    </w:p>
    <w:p w14:paraId="7C9D1B3A" w14:textId="2C6DE909" w:rsidR="007A7118" w:rsidRPr="00664EED" w:rsidRDefault="007A7118" w:rsidP="006F14C6">
      <w:p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Cd /var/www/html</w:t>
      </w:r>
    </w:p>
    <w:p w14:paraId="5AA44A87" w14:textId="2D3CBEB7" w:rsidR="006F14C6" w:rsidRPr="00664EED" w:rsidRDefault="006F14C6" w:rsidP="006F14C6">
      <w:p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ls</w:t>
      </w:r>
    </w:p>
    <w:p w14:paraId="60522E1A" w14:textId="20045537" w:rsidR="006F14C6" w:rsidRPr="00664EED" w:rsidRDefault="006078D1" w:rsidP="006F14C6">
      <w:p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cat index.nginx-debian.html</w:t>
      </w:r>
    </w:p>
    <w:p w14:paraId="3C59D9CF" w14:textId="09D4F0B6" w:rsidR="007A7118" w:rsidRDefault="007A7118" w:rsidP="006F14C6">
      <w:pPr>
        <w:spacing w:after="0"/>
      </w:pPr>
      <w:r>
        <w:rPr>
          <w:noProof/>
        </w:rPr>
        <w:drawing>
          <wp:inline distT="0" distB="0" distL="0" distR="0" wp14:anchorId="5440A1A1" wp14:editId="7E908896">
            <wp:extent cx="3314700" cy="730250"/>
            <wp:effectExtent l="0" t="0" r="0" b="0"/>
            <wp:docPr id="1315807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6AD2" w14:textId="77777777" w:rsidR="0040209C" w:rsidRPr="00664EED" w:rsidRDefault="0040209C" w:rsidP="0040209C">
      <w:p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Penjelasan:</w:t>
      </w:r>
    </w:p>
    <w:p w14:paraId="7640B7CD" w14:textId="470A31B4" w:rsidR="0040209C" w:rsidRPr="00664EED" w:rsidRDefault="00487C22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cd</w:t>
      </w:r>
      <w:r w:rsidR="0040209C" w:rsidRPr="00664EED">
        <w:rPr>
          <w:rFonts w:ascii="Consolas" w:hAnsi="Consolas"/>
        </w:rPr>
        <w:t xml:space="preserve"> =&gt;</w:t>
      </w:r>
      <w:r w:rsidRPr="00664EED">
        <w:rPr>
          <w:rFonts w:ascii="Consolas" w:hAnsi="Consolas"/>
        </w:rPr>
        <w:t xml:space="preserve"> berpindah ke directory</w:t>
      </w:r>
    </w:p>
    <w:p w14:paraId="2BD8388C" w14:textId="66930006" w:rsidR="0040209C" w:rsidRPr="00664EED" w:rsidRDefault="00963AFB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/var/www/html</w:t>
      </w:r>
      <w:r w:rsidRPr="00664EED">
        <w:rPr>
          <w:rFonts w:ascii="Consolas" w:hAnsi="Consolas"/>
        </w:rPr>
        <w:t xml:space="preserve">  </w:t>
      </w:r>
      <w:r w:rsidR="0040209C" w:rsidRPr="00664EED">
        <w:rPr>
          <w:rFonts w:ascii="Consolas" w:hAnsi="Consolas"/>
        </w:rPr>
        <w:t xml:space="preserve">=&gt; </w:t>
      </w:r>
      <w:r w:rsidR="00487C22" w:rsidRPr="00664EED">
        <w:rPr>
          <w:rFonts w:ascii="Consolas" w:hAnsi="Consolas"/>
        </w:rPr>
        <w:t>Lokasi folder tempat file HTML biasanya disimpan di server web</w:t>
      </w:r>
    </w:p>
    <w:p w14:paraId="20FE1D1E" w14:textId="0B1E082E" w:rsidR="0040209C" w:rsidRPr="00664EED" w:rsidRDefault="00963AFB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ls</w:t>
      </w:r>
      <w:r w:rsidR="0040209C" w:rsidRPr="00664EED">
        <w:rPr>
          <w:rFonts w:ascii="Consolas" w:hAnsi="Consolas"/>
        </w:rPr>
        <w:t xml:space="preserve"> =&gt; </w:t>
      </w:r>
      <w:r w:rsidRPr="00664EED">
        <w:rPr>
          <w:rFonts w:ascii="Consolas" w:hAnsi="Consolas"/>
        </w:rPr>
        <w:t xml:space="preserve">list, </w:t>
      </w:r>
      <w:r w:rsidRPr="00664EED">
        <w:rPr>
          <w:rFonts w:ascii="Consolas" w:hAnsi="Consolas"/>
        </w:rPr>
        <w:t>menampilkan daftar file dan folder dalam direktori saat ini.</w:t>
      </w:r>
    </w:p>
    <w:p w14:paraId="4FAFBB99" w14:textId="2FF7FC20" w:rsidR="0040209C" w:rsidRPr="00664EED" w:rsidRDefault="002820AF" w:rsidP="0040209C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664EED">
        <w:rPr>
          <w:rFonts w:ascii="Consolas" w:hAnsi="Consolas"/>
        </w:rPr>
        <w:t>cat</w:t>
      </w:r>
      <w:r w:rsidR="0040209C" w:rsidRPr="00664EED">
        <w:rPr>
          <w:rFonts w:ascii="Consolas" w:hAnsi="Consolas"/>
        </w:rPr>
        <w:t xml:space="preserve"> =&gt; </w:t>
      </w:r>
      <w:r w:rsidRPr="00664EED">
        <w:rPr>
          <w:rFonts w:ascii="Consolas" w:hAnsi="Consolas"/>
        </w:rPr>
        <w:t>menampilkan isi file langsung di terminal</w:t>
      </w:r>
    </w:p>
    <w:p w14:paraId="639B0DED" w14:textId="77777777" w:rsidR="007A7118" w:rsidRDefault="007A7118" w:rsidP="006F14C6">
      <w:pPr>
        <w:spacing w:after="0"/>
      </w:pPr>
    </w:p>
    <w:p w14:paraId="754C1F8E" w14:textId="589A124E" w:rsidR="000F7679" w:rsidRDefault="000F7679" w:rsidP="006F14C6">
      <w:pPr>
        <w:spacing w:after="0"/>
      </w:pPr>
      <w:r>
        <w:t xml:space="preserve">link ujian </w:t>
      </w:r>
      <w:r w:rsidR="00664EED">
        <w:t>ada dibawah sebelum penutup tag  body</w:t>
      </w:r>
    </w:p>
    <w:p w14:paraId="0BACF26E" w14:textId="167D7B8A" w:rsidR="007A7118" w:rsidRDefault="007A7118" w:rsidP="006F14C6">
      <w:pPr>
        <w:spacing w:after="0"/>
      </w:pPr>
      <w:r>
        <w:rPr>
          <w:noProof/>
        </w:rPr>
        <w:drawing>
          <wp:inline distT="0" distB="0" distL="0" distR="0" wp14:anchorId="2918DE17" wp14:editId="38B1C273">
            <wp:extent cx="3035300" cy="723900"/>
            <wp:effectExtent l="0" t="0" r="0" b="0"/>
            <wp:docPr id="1696393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B3F7" w14:textId="77777777" w:rsidR="000F7679" w:rsidRDefault="000F7679" w:rsidP="006F14C6">
      <w:pPr>
        <w:spacing w:after="0"/>
      </w:pPr>
    </w:p>
    <w:p w14:paraId="4A60559A" w14:textId="0B9C9225" w:rsidR="00F65F1F" w:rsidRPr="00664EED" w:rsidRDefault="00F65F1F">
      <w:pPr>
        <w:rPr>
          <w:b/>
          <w:bCs/>
        </w:rPr>
      </w:pPr>
      <w:r w:rsidRPr="00664EED">
        <w:rPr>
          <w:b/>
          <w:bCs/>
        </w:rPr>
        <w:t>Task Details</w:t>
      </w:r>
    </w:p>
    <w:p w14:paraId="40E7984B" w14:textId="6186B7AD" w:rsidR="00625065" w:rsidRDefault="00F65F1F" w:rsidP="00323AEA">
      <w:pPr>
        <w:pStyle w:val="ListParagraph"/>
        <w:numPr>
          <w:ilvl w:val="0"/>
          <w:numId w:val="5"/>
        </w:numPr>
      </w:pPr>
      <w:r w:rsidRPr="00BC2354">
        <w:rPr>
          <w:b/>
          <w:bCs/>
        </w:rPr>
        <w:t>Folder &amp; File management</w:t>
      </w:r>
      <w:r>
        <w:br/>
      </w:r>
      <w:r w:rsidR="00CE4235">
        <w:t>Masuk sebagai root</w:t>
      </w:r>
      <w:r w:rsidR="00B7578F">
        <w:t xml:space="preserve"> agar t</w:t>
      </w:r>
      <w:r w:rsidR="00B7578F" w:rsidRPr="00B7578F">
        <w:t>idak perlu mengetikkan sudo setiap perintah</w:t>
      </w:r>
      <w:r w:rsidR="00CE4235">
        <w:br/>
        <w:t>su</w:t>
      </w:r>
      <w:r w:rsidR="00D35904">
        <w:br/>
      </w:r>
      <w:r w:rsidR="00D35904">
        <w:rPr>
          <w:noProof/>
        </w:rPr>
        <w:drawing>
          <wp:inline distT="0" distB="0" distL="0" distR="0" wp14:anchorId="49A4D701" wp14:editId="5578C9B3">
            <wp:extent cx="2825750" cy="533400"/>
            <wp:effectExtent l="0" t="0" r="0" b="0"/>
            <wp:docPr id="2543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5143" w14:textId="77777777" w:rsidR="00625065" w:rsidRDefault="00625065" w:rsidP="0062506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lastRenderedPageBreak/>
        <w:t>Penjelasan:</w:t>
      </w:r>
    </w:p>
    <w:p w14:paraId="6FFF37C0" w14:textId="77777777" w:rsidR="00B76E52" w:rsidRPr="00B76E52" w:rsidRDefault="00625065" w:rsidP="00625065">
      <w:pPr>
        <w:pStyle w:val="ListParagraph"/>
        <w:numPr>
          <w:ilvl w:val="0"/>
          <w:numId w:val="9"/>
        </w:numPr>
      </w:pPr>
      <w:r>
        <w:rPr>
          <w:rFonts w:ascii="Consolas" w:hAnsi="Consolas"/>
        </w:rPr>
        <w:t>su</w:t>
      </w:r>
      <w:r w:rsidRPr="00625065">
        <w:rPr>
          <w:rFonts w:ascii="Consolas" w:hAnsi="Consolas"/>
        </w:rPr>
        <w:t xml:space="preserve"> =&gt; </w:t>
      </w:r>
      <w:r>
        <w:rPr>
          <w:rFonts w:ascii="Consolas" w:hAnsi="Consolas"/>
        </w:rPr>
        <w:t>singkatan dari “switch user”</w:t>
      </w:r>
    </w:p>
    <w:p w14:paraId="276423C4" w14:textId="07D66D4A" w:rsidR="00323AEA" w:rsidRPr="00B64891" w:rsidRDefault="00B76E52" w:rsidP="00625065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B64891">
        <w:rPr>
          <w:rFonts w:ascii="Consolas" w:hAnsi="Consolas"/>
        </w:rPr>
        <w:t>j</w:t>
      </w:r>
      <w:r w:rsidRPr="00B64891">
        <w:rPr>
          <w:rFonts w:ascii="Consolas" w:hAnsi="Consolas"/>
        </w:rPr>
        <w:t>ika digunakan tanpa nama pengguna, secara default</w:t>
      </w:r>
      <w:r w:rsidR="008B00F9" w:rsidRPr="00B64891">
        <w:rPr>
          <w:rFonts w:ascii="Consolas" w:hAnsi="Consolas"/>
        </w:rPr>
        <w:t xml:space="preserve"> </w:t>
      </w:r>
      <w:r w:rsidR="008B00F9" w:rsidRPr="00B64891">
        <w:rPr>
          <w:rFonts w:ascii="Consolas" w:hAnsi="Consolas"/>
        </w:rPr>
        <w:t>akan mencoba masuk sebagai pengguna</w:t>
      </w:r>
      <w:r w:rsidR="008B00F9" w:rsidRPr="00B64891">
        <w:rPr>
          <w:rFonts w:ascii="Consolas" w:hAnsi="Consolas"/>
        </w:rPr>
        <w:t xml:space="preserve"> root</w:t>
      </w:r>
      <w:r w:rsidR="00323AEA" w:rsidRPr="00B64891">
        <w:rPr>
          <w:rFonts w:ascii="Consolas" w:hAnsi="Consolas"/>
        </w:rPr>
        <w:br/>
      </w:r>
    </w:p>
    <w:p w14:paraId="528D633F" w14:textId="77777777" w:rsidR="001020FD" w:rsidRDefault="00F65F1F" w:rsidP="001020FD">
      <w:pPr>
        <w:pStyle w:val="ListParagraph"/>
        <w:rPr>
          <w:rFonts w:ascii="Consolas" w:hAnsi="Consolas"/>
        </w:rPr>
      </w:pPr>
      <w:r>
        <w:t>Buat folder /srv/startup_data/</w:t>
      </w:r>
      <w:r>
        <w:br/>
      </w:r>
      <w:r w:rsidRPr="00570A47">
        <w:rPr>
          <w:rFonts w:ascii="Consolas" w:hAnsi="Consolas"/>
        </w:rPr>
        <w:t>mkdir /srv/startup_data/</w:t>
      </w:r>
      <w:r>
        <w:br/>
      </w:r>
      <w:r>
        <w:rPr>
          <w:noProof/>
        </w:rPr>
        <w:drawing>
          <wp:inline distT="0" distB="0" distL="0" distR="0" wp14:anchorId="7ED2DA21" wp14:editId="7711AC7E">
            <wp:extent cx="4711700" cy="533400"/>
            <wp:effectExtent l="0" t="0" r="0" b="0"/>
            <wp:docPr id="31213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0FD">
        <w:rPr>
          <w:rFonts w:ascii="Consolas" w:hAnsi="Consolas"/>
        </w:rPr>
        <w:br/>
        <w:t>Penjelasan:</w:t>
      </w:r>
    </w:p>
    <w:p w14:paraId="553FA13C" w14:textId="337CB5E4" w:rsidR="001020FD" w:rsidRDefault="00BD130D" w:rsidP="001020FD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m</w:t>
      </w:r>
      <w:r w:rsidR="001020FD" w:rsidRPr="001020FD">
        <w:rPr>
          <w:rFonts w:ascii="Consolas" w:hAnsi="Consolas"/>
        </w:rPr>
        <w:t>kdir =&gt; membuat folder</w:t>
      </w:r>
      <w:r>
        <w:rPr>
          <w:rFonts w:ascii="Consolas" w:hAnsi="Consolas"/>
        </w:rPr>
        <w:t xml:space="preserve"> baru</w:t>
      </w:r>
      <w:r w:rsidR="008B36E8">
        <w:rPr>
          <w:rFonts w:ascii="Consolas" w:hAnsi="Consolas"/>
        </w:rPr>
        <w:br/>
      </w:r>
    </w:p>
    <w:p w14:paraId="3FDF27F8" w14:textId="77777777" w:rsidR="001020FD" w:rsidRDefault="00F65F1F" w:rsidP="001020FD">
      <w:pPr>
        <w:pStyle w:val="ListParagraph"/>
        <w:rPr>
          <w:rFonts w:ascii="Consolas" w:hAnsi="Consolas"/>
        </w:rPr>
      </w:pPr>
      <w:r>
        <w:t>lalu masuk folder /srv/startup_data/</w:t>
      </w:r>
      <w:r>
        <w:br/>
      </w:r>
      <w:r w:rsidRPr="001020FD">
        <w:rPr>
          <w:rFonts w:ascii="Consolas" w:hAnsi="Consolas"/>
        </w:rPr>
        <w:t>cd /srv</w:t>
      </w:r>
      <w:r w:rsidRPr="001020FD">
        <w:rPr>
          <w:rFonts w:ascii="Consolas" w:hAnsi="Consolas"/>
        </w:rPr>
        <w:br/>
        <w:t>cd startup_data</w:t>
      </w:r>
      <w:r>
        <w:br/>
      </w:r>
      <w:r>
        <w:rPr>
          <w:noProof/>
        </w:rPr>
        <w:drawing>
          <wp:inline distT="0" distB="0" distL="0" distR="0" wp14:anchorId="206025AC" wp14:editId="35ACEA1C">
            <wp:extent cx="3841750" cy="1079500"/>
            <wp:effectExtent l="0" t="0" r="6350" b="6350"/>
            <wp:docPr id="56551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0FD">
        <w:rPr>
          <w:rFonts w:ascii="Consolas" w:hAnsi="Consolas"/>
        </w:rPr>
        <w:br/>
        <w:t>Penjelasan:</w:t>
      </w:r>
    </w:p>
    <w:p w14:paraId="6F0D2F4E" w14:textId="13D24D7B" w:rsidR="001020FD" w:rsidRPr="005D2171" w:rsidRDefault="001020FD" w:rsidP="001020FD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cd</w:t>
      </w:r>
      <w:r w:rsidRPr="001020FD">
        <w:rPr>
          <w:rFonts w:ascii="Consolas" w:hAnsi="Consolas"/>
        </w:rPr>
        <w:t xml:space="preserve"> =&gt; </w:t>
      </w:r>
      <w:r w:rsidR="00BD130D" w:rsidRPr="00BD130D">
        <w:rPr>
          <w:rFonts w:ascii="Consolas" w:hAnsi="Consolas"/>
        </w:rPr>
        <w:t>berpindah direktori dalam sistem file</w:t>
      </w:r>
    </w:p>
    <w:p w14:paraId="2D746BEF" w14:textId="0829C490" w:rsidR="005D2171" w:rsidRPr="005D2171" w:rsidRDefault="005D2171" w:rsidP="001020FD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ls</w:t>
      </w:r>
      <w:r w:rsidR="00896BB5">
        <w:rPr>
          <w:rFonts w:ascii="Consolas" w:hAnsi="Consolas"/>
        </w:rPr>
        <w:t xml:space="preserve"> =&gt; </w:t>
      </w:r>
      <w:r w:rsidR="00896BB5" w:rsidRPr="00896BB5">
        <w:rPr>
          <w:rFonts w:ascii="Consolas" w:hAnsi="Consolas"/>
        </w:rPr>
        <w:t>Menampilkan daftar file dan folder dalam direktori saat ini</w:t>
      </w:r>
    </w:p>
    <w:p w14:paraId="1EE4F96A" w14:textId="42002EB0" w:rsidR="005D2171" w:rsidRDefault="005D2171" w:rsidP="001020FD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ls</w:t>
      </w:r>
      <w:r w:rsidR="00896BB5">
        <w:rPr>
          <w:rFonts w:ascii="Consolas" w:hAnsi="Consolas"/>
        </w:rPr>
        <w:t xml:space="preserve"> </w:t>
      </w:r>
      <w:r>
        <w:rPr>
          <w:rFonts w:ascii="Consolas" w:hAnsi="Consolas"/>
        </w:rPr>
        <w:t>-l</w:t>
      </w:r>
      <w:r w:rsidR="00896BB5">
        <w:rPr>
          <w:rFonts w:ascii="Consolas" w:hAnsi="Consolas"/>
        </w:rPr>
        <w:t xml:space="preserve"> =&gt; </w:t>
      </w:r>
      <w:r w:rsidR="00417D1A" w:rsidRPr="00417D1A">
        <w:rPr>
          <w:rFonts w:ascii="Consolas" w:hAnsi="Consolas"/>
        </w:rPr>
        <w:t>Menampilkan daftar file/folder dengan detail (hak akses, ukuran, waktu modifikasi)</w:t>
      </w:r>
    </w:p>
    <w:p w14:paraId="37944BDC" w14:textId="77777777" w:rsidR="008F7EFA" w:rsidRDefault="00F65F1F" w:rsidP="00080F29">
      <w:pPr>
        <w:pStyle w:val="ListParagraph"/>
        <w:rPr>
          <w:rFonts w:ascii="Consolas" w:hAnsi="Consolas"/>
        </w:rPr>
      </w:pPr>
      <w:r>
        <w:br/>
        <w:t>buat 3 folder yaitu reports, temp, archive</w:t>
      </w:r>
      <w:r>
        <w:br/>
      </w:r>
      <w:r w:rsidRPr="001020FD">
        <w:rPr>
          <w:rFonts w:ascii="Consolas" w:hAnsi="Consolas"/>
        </w:rPr>
        <w:t>mkdir reports temp archive</w:t>
      </w:r>
      <w:r>
        <w:br/>
      </w:r>
      <w:r>
        <w:rPr>
          <w:noProof/>
        </w:rPr>
        <w:drawing>
          <wp:inline distT="0" distB="0" distL="0" distR="0" wp14:anchorId="11C86956" wp14:editId="4BB962F8">
            <wp:extent cx="4756150" cy="1492250"/>
            <wp:effectExtent l="0" t="0" r="6350" b="0"/>
            <wp:docPr id="184795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E0FF" w14:textId="77777777" w:rsidR="008F7EFA" w:rsidRDefault="008F7EFA" w:rsidP="008F7EFA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161752F5" w14:textId="2EA24FA7" w:rsidR="008F7EFA" w:rsidRPr="0051201E" w:rsidRDefault="008F7EFA" w:rsidP="008F7EFA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d</w:t>
      </w:r>
      <w:r w:rsidRPr="001020FD">
        <w:rPr>
          <w:rFonts w:ascii="Consolas" w:hAnsi="Consolas"/>
        </w:rPr>
        <w:t xml:space="preserve"> =&gt; </w:t>
      </w:r>
      <w:r w:rsidR="0051201E">
        <w:rPr>
          <w:rFonts w:ascii="Consolas" w:hAnsi="Consolas"/>
        </w:rPr>
        <w:t>direktori</w:t>
      </w:r>
    </w:p>
    <w:p w14:paraId="773F526B" w14:textId="5BD3C224" w:rsidR="0051201E" w:rsidRDefault="00DE63D9" w:rsidP="008F7EFA">
      <w:pPr>
        <w:pStyle w:val="ListParagraph"/>
        <w:numPr>
          <w:ilvl w:val="0"/>
          <w:numId w:val="7"/>
        </w:numPr>
      </w:pPr>
      <w:r w:rsidRPr="00DE63D9">
        <w:t>rwxr-xr-x</w:t>
      </w:r>
      <w:r w:rsidR="00013A40">
        <w:t xml:space="preserve"> =&gt;</w:t>
      </w:r>
      <w:r>
        <w:t xml:space="preserve"> hak akses</w:t>
      </w:r>
    </w:p>
    <w:p w14:paraId="2C638293" w14:textId="14C7477D" w:rsidR="00013A40" w:rsidRDefault="00013A40" w:rsidP="008F7EFA">
      <w:pPr>
        <w:pStyle w:val="ListParagraph"/>
        <w:numPr>
          <w:ilvl w:val="0"/>
          <w:numId w:val="7"/>
        </w:numPr>
      </w:pPr>
      <w:r>
        <w:t>rwx =&gt; Pemilik (read</w:t>
      </w:r>
      <w:r w:rsidR="00296CEF">
        <w:t>, write, execute)</w:t>
      </w:r>
    </w:p>
    <w:p w14:paraId="09B860AA" w14:textId="0B8CF4BE" w:rsidR="00296CEF" w:rsidRDefault="00296CEF" w:rsidP="008F7EFA">
      <w:pPr>
        <w:pStyle w:val="ListParagraph"/>
        <w:numPr>
          <w:ilvl w:val="0"/>
          <w:numId w:val="7"/>
        </w:numPr>
      </w:pPr>
      <w:r>
        <w:t xml:space="preserve">r-x =&gt; grup (baca, </w:t>
      </w:r>
      <w:r w:rsidR="00E11D34">
        <w:t>execute)</w:t>
      </w:r>
    </w:p>
    <w:p w14:paraId="44BCF809" w14:textId="0518DC62" w:rsidR="00E11D34" w:rsidRPr="005D2171" w:rsidRDefault="00E11D34" w:rsidP="008F7EFA">
      <w:pPr>
        <w:pStyle w:val="ListParagraph"/>
        <w:numPr>
          <w:ilvl w:val="0"/>
          <w:numId w:val="7"/>
        </w:numPr>
      </w:pPr>
      <w:r>
        <w:t>r-x =&gt; lainnya (baca,e</w:t>
      </w:r>
      <w:r w:rsidR="00246E26">
        <w:t>xecute)</w:t>
      </w:r>
    </w:p>
    <w:p w14:paraId="5D854F05" w14:textId="206A273C" w:rsidR="00080F29" w:rsidRDefault="00F65F1F" w:rsidP="00080F29">
      <w:pPr>
        <w:pStyle w:val="ListParagraph"/>
        <w:rPr>
          <w:rFonts w:ascii="Consolas" w:hAnsi="Consolas"/>
        </w:rPr>
      </w:pPr>
      <w:r>
        <w:br/>
        <w:t xml:space="preserve">Buat file namanya README.txt di </w:t>
      </w:r>
      <w:r w:rsidRPr="00F65F1F">
        <w:t>/srv/startup_data/</w:t>
      </w:r>
      <w:r>
        <w:t xml:space="preserve"> dengan deskripsi</w:t>
      </w:r>
      <w:r>
        <w:br/>
      </w:r>
      <w:r w:rsidRPr="001020FD">
        <w:rPr>
          <w:rFonts w:ascii="Consolas" w:hAnsi="Consolas"/>
        </w:rPr>
        <w:t>touch README.txt</w:t>
      </w:r>
      <w:r>
        <w:br/>
      </w:r>
      <w:r>
        <w:rPr>
          <w:noProof/>
        </w:rPr>
        <w:lastRenderedPageBreak/>
        <w:drawing>
          <wp:inline distT="0" distB="0" distL="0" distR="0" wp14:anchorId="03E483A6" wp14:editId="6438E1B0">
            <wp:extent cx="3028950" cy="482600"/>
            <wp:effectExtent l="0" t="0" r="0" b="0"/>
            <wp:docPr id="791345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F29">
        <w:rPr>
          <w:rFonts w:ascii="Consolas" w:hAnsi="Consolas"/>
        </w:rPr>
        <w:br/>
        <w:t>Penjelasan:</w:t>
      </w:r>
    </w:p>
    <w:p w14:paraId="5E354D07" w14:textId="45D0EA07" w:rsidR="00080F29" w:rsidRPr="005D2171" w:rsidRDefault="00785A69" w:rsidP="00080F29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touch</w:t>
      </w:r>
      <w:r w:rsidR="00080F29" w:rsidRPr="001020FD">
        <w:rPr>
          <w:rFonts w:ascii="Consolas" w:hAnsi="Consolas"/>
        </w:rPr>
        <w:t xml:space="preserve"> =&gt;</w:t>
      </w:r>
      <w:r>
        <w:rPr>
          <w:rFonts w:ascii="Consolas" w:hAnsi="Consolas"/>
        </w:rPr>
        <w:t xml:space="preserve"> membuat file kosong</w:t>
      </w:r>
    </w:p>
    <w:p w14:paraId="068D04A3" w14:textId="77777777" w:rsidR="00317E62" w:rsidRDefault="00F65F1F" w:rsidP="00317E62">
      <w:pPr>
        <w:pStyle w:val="ListParagraph"/>
        <w:rPr>
          <w:rFonts w:ascii="Consolas" w:hAnsi="Consolas"/>
        </w:rPr>
      </w:pPr>
      <w:r>
        <w:br/>
        <w:t>edit filenya</w:t>
      </w:r>
      <w:r>
        <w:br/>
      </w:r>
      <w:r w:rsidRPr="001020FD">
        <w:rPr>
          <w:rFonts w:ascii="Consolas" w:hAnsi="Consolas"/>
        </w:rPr>
        <w:t>nano README.txt</w:t>
      </w:r>
      <w:r>
        <w:br/>
      </w:r>
      <w:r>
        <w:rPr>
          <w:noProof/>
        </w:rPr>
        <w:drawing>
          <wp:inline distT="0" distB="0" distL="0" distR="0" wp14:anchorId="0A22DCFE" wp14:editId="3A92AB6B">
            <wp:extent cx="2736850" cy="311150"/>
            <wp:effectExtent l="0" t="0" r="6350" b="0"/>
            <wp:docPr id="1299157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E62">
        <w:rPr>
          <w:rFonts w:ascii="Consolas" w:hAnsi="Consolas"/>
        </w:rPr>
        <w:br/>
        <w:t>Penjelasan:</w:t>
      </w:r>
    </w:p>
    <w:p w14:paraId="6AF78541" w14:textId="411DCDBC" w:rsidR="00317E62" w:rsidRPr="005D2171" w:rsidRDefault="00317E62" w:rsidP="00317E62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nano</w:t>
      </w:r>
      <w:r w:rsidRPr="001020FD">
        <w:rPr>
          <w:rFonts w:ascii="Consolas" w:hAnsi="Consolas"/>
        </w:rPr>
        <w:t xml:space="preserve"> =&gt; </w:t>
      </w:r>
      <w:r>
        <w:rPr>
          <w:rFonts w:ascii="Consolas" w:hAnsi="Consolas"/>
        </w:rPr>
        <w:t>mengedit file</w:t>
      </w:r>
    </w:p>
    <w:p w14:paraId="61E3ACB7" w14:textId="77777777" w:rsidR="00402B9B" w:rsidRDefault="00F65F1F" w:rsidP="00402B9B">
      <w:pPr>
        <w:pStyle w:val="ListParagraph"/>
        <w:rPr>
          <w:rFonts w:ascii="Consolas" w:hAnsi="Consolas"/>
        </w:rPr>
      </w:pPr>
      <w:r>
        <w:br/>
      </w:r>
      <w:r w:rsidR="00472BB6">
        <w:t>T</w:t>
      </w:r>
      <w:r>
        <w:t>ulis</w:t>
      </w:r>
      <w:r w:rsidR="00472BB6">
        <w:t>kanl</w:t>
      </w:r>
      <w:r>
        <w:t>a</w:t>
      </w:r>
      <w:r w:rsidR="00472BB6">
        <w:t>h</w:t>
      </w:r>
      <w:r>
        <w:br/>
      </w:r>
      <w:r w:rsidRPr="001020FD">
        <w:rPr>
          <w:rFonts w:ascii="Consolas" w:hAnsi="Consolas"/>
        </w:rPr>
        <w:t>echo “Tujuan: Mengelola pengelolaan data perusahaan”</w:t>
      </w:r>
      <w:r>
        <w:br/>
      </w:r>
      <w:r>
        <w:rPr>
          <w:noProof/>
        </w:rPr>
        <w:drawing>
          <wp:inline distT="0" distB="0" distL="0" distR="0" wp14:anchorId="2CE876FB" wp14:editId="03B12C63">
            <wp:extent cx="4806950" cy="3092450"/>
            <wp:effectExtent l="0" t="0" r="0" b="0"/>
            <wp:docPr id="1965863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BB6">
        <w:br/>
      </w:r>
      <w:r w:rsidR="00402B9B">
        <w:rPr>
          <w:rFonts w:ascii="Consolas" w:hAnsi="Consolas"/>
        </w:rPr>
        <w:t>Penjelasan:</w:t>
      </w:r>
    </w:p>
    <w:p w14:paraId="70904034" w14:textId="584B149F" w:rsidR="00F65F1F" w:rsidRDefault="00402B9B" w:rsidP="00F91273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echo</w:t>
      </w:r>
      <w:r w:rsidRPr="001020FD">
        <w:rPr>
          <w:rFonts w:ascii="Consolas" w:hAnsi="Consolas"/>
        </w:rPr>
        <w:t xml:space="preserve"> =&gt; </w:t>
      </w:r>
      <w:r w:rsidR="00E529E3" w:rsidRPr="00E529E3">
        <w:rPr>
          <w:rFonts w:ascii="Consolas" w:hAnsi="Consolas"/>
        </w:rPr>
        <w:t>untuk menampilkan teks atau memasukkan teks ke dalam file.</w:t>
      </w:r>
    </w:p>
    <w:p w14:paraId="187094E0" w14:textId="77777777" w:rsidR="00F91273" w:rsidRPr="001020FD" w:rsidRDefault="00F91273" w:rsidP="00F91273">
      <w:pPr>
        <w:pStyle w:val="ListParagraph"/>
        <w:ind w:left="1440"/>
        <w:rPr>
          <w:rFonts w:ascii="Consolas" w:hAnsi="Consolas"/>
        </w:rPr>
      </w:pPr>
    </w:p>
    <w:p w14:paraId="2F004543" w14:textId="77777777" w:rsidR="00C32981" w:rsidRPr="00C32981" w:rsidRDefault="00A8304D" w:rsidP="00F65F1F">
      <w:pPr>
        <w:pStyle w:val="ListParagraph"/>
        <w:numPr>
          <w:ilvl w:val="0"/>
          <w:numId w:val="5"/>
        </w:numPr>
      </w:pPr>
      <w:r w:rsidRPr="00BC2354">
        <w:rPr>
          <w:b/>
          <w:bCs/>
        </w:rPr>
        <w:t>User &amp; Group Management</w:t>
      </w:r>
      <w:r>
        <w:br/>
        <w:t>Buat 2 akun</w:t>
      </w:r>
      <w:r w:rsidR="00EB1DAD">
        <w:t xml:space="preserve"> yaitu John_nim_312210192 dan emma_nim_312210192</w:t>
      </w:r>
      <w:r w:rsidR="00363BD9">
        <w:br/>
      </w:r>
      <w:r w:rsidR="009556F4" w:rsidRPr="00570A47">
        <w:rPr>
          <w:rFonts w:ascii="Consolas" w:hAnsi="Consolas"/>
        </w:rPr>
        <w:t xml:space="preserve">sudo useradd -m </w:t>
      </w:r>
      <w:r w:rsidR="00363BD9" w:rsidRPr="00570A47">
        <w:rPr>
          <w:rFonts w:ascii="Consolas" w:hAnsi="Consolas"/>
        </w:rPr>
        <w:t>John_nim_312210192</w:t>
      </w:r>
      <w:r w:rsidR="00363BD9" w:rsidRPr="00570A47">
        <w:rPr>
          <w:rFonts w:ascii="Consolas" w:hAnsi="Consolas"/>
        </w:rPr>
        <w:br/>
      </w:r>
      <w:r w:rsidR="009556F4" w:rsidRPr="00570A47">
        <w:rPr>
          <w:rFonts w:ascii="Consolas" w:hAnsi="Consolas"/>
        </w:rPr>
        <w:t xml:space="preserve">sudo useradd -m </w:t>
      </w:r>
      <w:r w:rsidR="0016242C" w:rsidRPr="00570A47">
        <w:rPr>
          <w:rFonts w:ascii="Consolas" w:hAnsi="Consolas"/>
        </w:rPr>
        <w:t>e</w:t>
      </w:r>
      <w:r w:rsidR="00363BD9" w:rsidRPr="00570A47">
        <w:rPr>
          <w:rFonts w:ascii="Consolas" w:hAnsi="Consolas"/>
        </w:rPr>
        <w:t>mma</w:t>
      </w:r>
      <w:r w:rsidR="00EB1DAD" w:rsidRPr="00570A47">
        <w:rPr>
          <w:rFonts w:ascii="Consolas" w:hAnsi="Consolas"/>
        </w:rPr>
        <w:t>_nim_312210192</w:t>
      </w:r>
      <w:r w:rsidR="00EB1DAD">
        <w:br/>
      </w:r>
      <w:r w:rsidR="009556F4">
        <w:rPr>
          <w:noProof/>
        </w:rPr>
        <w:drawing>
          <wp:inline distT="0" distB="0" distL="0" distR="0" wp14:anchorId="21AD6D7E" wp14:editId="4F2377F5">
            <wp:extent cx="3784600" cy="527050"/>
            <wp:effectExtent l="0" t="0" r="6350" b="6350"/>
            <wp:docPr id="1748178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EA17" w14:textId="77777777" w:rsidR="00C32981" w:rsidRDefault="00C32981" w:rsidP="00C32981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6BBA4A85" w14:textId="26D302DA" w:rsidR="00C32981" w:rsidRPr="004F2AA4" w:rsidRDefault="00C32981" w:rsidP="00C32981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-m</w:t>
      </w:r>
      <w:r w:rsidRPr="001020FD">
        <w:rPr>
          <w:rFonts w:ascii="Consolas" w:hAnsi="Consolas"/>
        </w:rPr>
        <w:t xml:space="preserve"> =&gt; </w:t>
      </w:r>
      <w:r w:rsidR="004F2AA4">
        <w:rPr>
          <w:rFonts w:ascii="Consolas" w:hAnsi="Consolas"/>
        </w:rPr>
        <w:t>membuat directory home untuk pengguna</w:t>
      </w:r>
    </w:p>
    <w:p w14:paraId="79910695" w14:textId="517777FF" w:rsidR="004F2AA4" w:rsidRPr="005D2171" w:rsidRDefault="000C6D42" w:rsidP="00C32981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u</w:t>
      </w:r>
      <w:r w:rsidR="004F2AA4">
        <w:rPr>
          <w:rFonts w:ascii="Consolas" w:hAnsi="Consolas"/>
        </w:rPr>
        <w:t>seradd =&gt; membuat user baru</w:t>
      </w:r>
    </w:p>
    <w:p w14:paraId="369C188D" w14:textId="77777777" w:rsidR="000C6D42" w:rsidRDefault="005F2AC2" w:rsidP="00C32981">
      <w:pPr>
        <w:pStyle w:val="ListParagraph"/>
        <w:rPr>
          <w:rFonts w:ascii="Consolas" w:hAnsi="Consolas"/>
        </w:rPr>
      </w:pPr>
      <w:r>
        <w:br/>
        <w:t>Buat grup bernama startup_team</w:t>
      </w:r>
      <w:r>
        <w:br/>
      </w:r>
      <w:r w:rsidRPr="00570A47">
        <w:rPr>
          <w:rFonts w:ascii="Consolas" w:hAnsi="Consolas"/>
        </w:rPr>
        <w:lastRenderedPageBreak/>
        <w:t>sudo groupadd startup_team</w:t>
      </w:r>
      <w:r>
        <w:br/>
      </w:r>
      <w:r>
        <w:rPr>
          <w:noProof/>
        </w:rPr>
        <w:drawing>
          <wp:inline distT="0" distB="0" distL="0" distR="0" wp14:anchorId="5C479284" wp14:editId="4CEC71CA">
            <wp:extent cx="3333750" cy="387350"/>
            <wp:effectExtent l="0" t="0" r="0" b="0"/>
            <wp:docPr id="1235305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BA7B" w14:textId="77777777" w:rsidR="000C6D42" w:rsidRDefault="000C6D42" w:rsidP="000C6D4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090CD1AF" w14:textId="185829A5" w:rsidR="000C6D42" w:rsidRPr="005D2171" w:rsidRDefault="000C6D42" w:rsidP="000C6D42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groupadd</w:t>
      </w:r>
      <w:r w:rsidRPr="001020FD">
        <w:rPr>
          <w:rFonts w:ascii="Consolas" w:hAnsi="Consolas"/>
        </w:rPr>
        <w:t xml:space="preserve"> =&gt; </w:t>
      </w:r>
      <w:r>
        <w:rPr>
          <w:rFonts w:ascii="Consolas" w:hAnsi="Consolas"/>
        </w:rPr>
        <w:t>membuat grup baru</w:t>
      </w:r>
    </w:p>
    <w:p w14:paraId="6626E5B0" w14:textId="77777777" w:rsidR="000C6D42" w:rsidRDefault="005F2AC2" w:rsidP="000C6D42">
      <w:pPr>
        <w:pStyle w:val="ListParagraph"/>
        <w:rPr>
          <w:rFonts w:ascii="Consolas" w:hAnsi="Consolas"/>
        </w:rPr>
      </w:pPr>
      <w:r>
        <w:br/>
        <w:t xml:space="preserve">dan masukkan 2 </w:t>
      </w:r>
      <w:r w:rsidR="002C753A">
        <w:t>user</w:t>
      </w:r>
      <w:r>
        <w:t xml:space="preserve"> itu kedalam grup</w:t>
      </w:r>
      <w:r w:rsidR="002C753A">
        <w:br/>
      </w:r>
      <w:r w:rsidR="002C753A" w:rsidRPr="00570A47">
        <w:rPr>
          <w:rFonts w:ascii="Consolas" w:hAnsi="Consolas"/>
        </w:rPr>
        <w:t>sudo usermod -aG startup_team John_nim_312210192</w:t>
      </w:r>
      <w:r w:rsidR="002C753A" w:rsidRPr="00570A47">
        <w:rPr>
          <w:rFonts w:ascii="Consolas" w:hAnsi="Consolas"/>
        </w:rPr>
        <w:br/>
        <w:t>sudo usermod -aG startup_team emma_nim_312210192</w:t>
      </w:r>
      <w:r w:rsidR="002C753A">
        <w:br/>
      </w:r>
      <w:r w:rsidR="002C753A">
        <w:rPr>
          <w:noProof/>
        </w:rPr>
        <w:drawing>
          <wp:inline distT="0" distB="0" distL="0" distR="0" wp14:anchorId="5479D361" wp14:editId="0057B9CB">
            <wp:extent cx="4660900" cy="584200"/>
            <wp:effectExtent l="0" t="0" r="6350" b="6350"/>
            <wp:docPr id="395289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519">
        <w:br/>
      </w:r>
      <w:r w:rsidR="000C6D42">
        <w:rPr>
          <w:rFonts w:ascii="Consolas" w:hAnsi="Consolas"/>
        </w:rPr>
        <w:t>Penjelasan:</w:t>
      </w:r>
    </w:p>
    <w:p w14:paraId="7D4680F4" w14:textId="4F0F7554" w:rsidR="000C6D42" w:rsidRPr="005D2171" w:rsidRDefault="00F57E1C" w:rsidP="000C6D42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usermod -aG</w:t>
      </w:r>
      <w:r w:rsidR="000C6D42" w:rsidRPr="001020FD">
        <w:rPr>
          <w:rFonts w:ascii="Consolas" w:hAnsi="Consolas"/>
        </w:rPr>
        <w:t xml:space="preserve"> =&gt; </w:t>
      </w:r>
      <w:r>
        <w:rPr>
          <w:rFonts w:ascii="Consolas" w:hAnsi="Consolas"/>
        </w:rPr>
        <w:t>Menambahkan user ke grup tanpa menghapus grup lainnya</w:t>
      </w:r>
    </w:p>
    <w:p w14:paraId="1A045760" w14:textId="14CDFFB0" w:rsidR="00472BB6" w:rsidRDefault="00472BB6" w:rsidP="00C32981">
      <w:pPr>
        <w:pStyle w:val="ListParagraph"/>
      </w:pPr>
    </w:p>
    <w:p w14:paraId="5970BF4A" w14:textId="77777777" w:rsidR="00272B12" w:rsidRPr="00272B12" w:rsidRDefault="00B24519" w:rsidP="00272B12">
      <w:pPr>
        <w:pStyle w:val="ListParagraph"/>
        <w:numPr>
          <w:ilvl w:val="0"/>
          <w:numId w:val="5"/>
        </w:numPr>
      </w:pPr>
      <w:r w:rsidRPr="00BC2354">
        <w:rPr>
          <w:b/>
          <w:bCs/>
        </w:rPr>
        <w:t>File Permission</w:t>
      </w:r>
      <w:r>
        <w:br/>
      </w:r>
      <w:r w:rsidR="00E47685">
        <w:t xml:space="preserve">John memiliki akses read &amp; write </w:t>
      </w:r>
      <w:r w:rsidR="009B5664">
        <w:t xml:space="preserve">ke </w:t>
      </w:r>
      <w:r w:rsidR="009B5664" w:rsidRPr="009B5664">
        <w:t>/srv/startup_data/</w:t>
      </w:r>
      <w:r w:rsidR="009B5664">
        <w:t>reports.</w:t>
      </w:r>
      <w:r w:rsidR="00ED1427">
        <w:br/>
      </w:r>
      <w:r w:rsidR="00ED1427" w:rsidRPr="00570A47">
        <w:rPr>
          <w:rFonts w:ascii="Consolas" w:hAnsi="Consolas"/>
        </w:rPr>
        <w:t>chown John_nim_312210192:startup_team /srv/startup_data/reports</w:t>
      </w:r>
      <w:r w:rsidR="00ED1427" w:rsidRPr="00570A47">
        <w:rPr>
          <w:rFonts w:ascii="Consolas" w:hAnsi="Consolas"/>
        </w:rPr>
        <w:br/>
        <w:t>chmod 660 /srv/startup_</w:t>
      </w:r>
      <w:r w:rsidR="007F4AC6">
        <w:rPr>
          <w:rFonts w:ascii="Consolas" w:hAnsi="Consolas"/>
        </w:rPr>
        <w:t>da</w:t>
      </w:r>
      <w:r w:rsidR="00207D0A">
        <w:rPr>
          <w:rFonts w:ascii="Consolas" w:hAnsi="Consolas"/>
        </w:rPr>
        <w:t>ta</w:t>
      </w:r>
      <w:r w:rsidR="00ED1427" w:rsidRPr="00570A47">
        <w:rPr>
          <w:rFonts w:ascii="Consolas" w:hAnsi="Consolas"/>
        </w:rPr>
        <w:t>/reports</w:t>
      </w:r>
      <w:r w:rsidR="00EC52F6">
        <w:br/>
      </w:r>
      <w:r w:rsidR="00ED1427">
        <w:rPr>
          <w:noProof/>
        </w:rPr>
        <w:drawing>
          <wp:inline distT="0" distB="0" distL="0" distR="0" wp14:anchorId="1CCABFAA" wp14:editId="30447434">
            <wp:extent cx="5562600" cy="984250"/>
            <wp:effectExtent l="0" t="0" r="0" b="6350"/>
            <wp:docPr id="1917762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50CD" w14:textId="77777777" w:rsidR="00272B12" w:rsidRDefault="00272B12" w:rsidP="00272B1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7793ADEC" w14:textId="1CBA4B65" w:rsidR="00272B12" w:rsidRPr="00102034" w:rsidRDefault="00272B12" w:rsidP="00272B12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chown</w:t>
      </w:r>
      <w:r w:rsidRPr="001020FD">
        <w:rPr>
          <w:rFonts w:ascii="Consolas" w:hAnsi="Consolas"/>
        </w:rPr>
        <w:t xml:space="preserve"> =&gt; </w:t>
      </w:r>
      <w:r>
        <w:rPr>
          <w:rFonts w:ascii="Consolas" w:hAnsi="Consolas"/>
        </w:rPr>
        <w:t>mengatur pemilik dan grup folder</w:t>
      </w:r>
    </w:p>
    <w:p w14:paraId="5687E16C" w14:textId="3442570F" w:rsidR="00F34208" w:rsidRPr="005D2171" w:rsidRDefault="00102034" w:rsidP="00F34208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chmod 600 =&gt; pemilik dan grup bisa read &amp; write</w:t>
      </w:r>
      <w:r w:rsidR="00F34208">
        <w:rPr>
          <w:rFonts w:ascii="Consolas" w:hAnsi="Consolas"/>
        </w:rPr>
        <w:t xml:space="preserve"> </w:t>
      </w:r>
    </w:p>
    <w:p w14:paraId="2D1FFB84" w14:textId="77777777" w:rsidR="00F34208" w:rsidRDefault="009B5664" w:rsidP="00272B12">
      <w:pPr>
        <w:pStyle w:val="ListParagraph"/>
        <w:rPr>
          <w:rFonts w:ascii="Consolas" w:hAnsi="Consolas"/>
        </w:rPr>
      </w:pPr>
      <w:r>
        <w:br/>
      </w:r>
      <w:r w:rsidR="00BC6BF7">
        <w:t>emma memiliki akses read</w:t>
      </w:r>
      <w:r w:rsidR="00EC52F6">
        <w:t xml:space="preserve">, write, esxecute ke </w:t>
      </w:r>
      <w:r w:rsidR="00EC52F6" w:rsidRPr="00EC52F6">
        <w:t>/srv/startup_data/</w:t>
      </w:r>
      <w:r w:rsidR="00EC52F6">
        <w:t>temp</w:t>
      </w:r>
      <w:r w:rsidR="00CE4F03">
        <w:br/>
      </w:r>
      <w:r w:rsidR="00CE4F03" w:rsidRPr="00272B12">
        <w:rPr>
          <w:rFonts w:ascii="Consolas" w:hAnsi="Consolas"/>
        </w:rPr>
        <w:t>chown emma_nim_312210192:startup_team /srv/startup_data/temp</w:t>
      </w:r>
      <w:r w:rsidR="00CE4F03" w:rsidRPr="00272B12">
        <w:rPr>
          <w:rFonts w:ascii="Consolas" w:hAnsi="Consolas"/>
        </w:rPr>
        <w:br/>
        <w:t>chmod 770 /srv/startup_</w:t>
      </w:r>
      <w:r w:rsidR="002B3FBD" w:rsidRPr="00272B12">
        <w:rPr>
          <w:rFonts w:ascii="Consolas" w:hAnsi="Consolas"/>
        </w:rPr>
        <w:t>data</w:t>
      </w:r>
      <w:r w:rsidR="00CE4F03" w:rsidRPr="00272B12">
        <w:rPr>
          <w:rFonts w:ascii="Consolas" w:hAnsi="Consolas"/>
        </w:rPr>
        <w:t>/temp</w:t>
      </w:r>
      <w:r w:rsidR="00ED1427">
        <w:br/>
      </w:r>
      <w:r w:rsidR="00CE4F03">
        <w:rPr>
          <w:noProof/>
        </w:rPr>
        <w:drawing>
          <wp:inline distT="0" distB="0" distL="0" distR="0" wp14:anchorId="3B99CE01" wp14:editId="6EFDCB63">
            <wp:extent cx="5359400" cy="431800"/>
            <wp:effectExtent l="0" t="0" r="0" b="6350"/>
            <wp:docPr id="14232021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5BE" w14:textId="77777777" w:rsidR="00F34208" w:rsidRDefault="00F34208" w:rsidP="00F3420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19491C1B" w14:textId="1F6334FE" w:rsidR="00F34208" w:rsidRPr="005D2171" w:rsidRDefault="00F34208" w:rsidP="00F34208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chmod 770</w:t>
      </w:r>
      <w:r w:rsidRPr="001020FD">
        <w:rPr>
          <w:rFonts w:ascii="Consolas" w:hAnsi="Consolas"/>
        </w:rPr>
        <w:t xml:space="preserve"> =&gt; </w:t>
      </w:r>
      <w:r w:rsidR="0039715B">
        <w:rPr>
          <w:rFonts w:ascii="Consolas" w:hAnsi="Consolas"/>
        </w:rPr>
        <w:t>pemilik dan grup bisa read, write, execute</w:t>
      </w:r>
    </w:p>
    <w:p w14:paraId="36A5C1F6" w14:textId="77777777" w:rsidR="00710F35" w:rsidRDefault="00CE4F03" w:rsidP="00272B12">
      <w:pPr>
        <w:pStyle w:val="ListParagraph"/>
        <w:rPr>
          <w:rFonts w:ascii="Consolas" w:hAnsi="Consolas"/>
        </w:rPr>
      </w:pPr>
      <w:r>
        <w:br/>
      </w:r>
      <w:r w:rsidR="00B76F6A">
        <w:t>Kedua user hanya bisa read di /srv/startup_data/archive</w:t>
      </w:r>
      <w:r w:rsidR="00B76F6A">
        <w:br/>
      </w:r>
      <w:r w:rsidR="00B76F6A" w:rsidRPr="00272B12">
        <w:rPr>
          <w:rFonts w:ascii="Consolas" w:hAnsi="Consolas"/>
        </w:rPr>
        <w:t>chown root:startup_team /srv/startup_data/archive</w:t>
      </w:r>
      <w:r w:rsidR="00B76F6A" w:rsidRPr="00272B12">
        <w:rPr>
          <w:rFonts w:ascii="Consolas" w:hAnsi="Consolas"/>
        </w:rPr>
        <w:br/>
        <w:t xml:space="preserve">chmod </w:t>
      </w:r>
      <w:r w:rsidR="00B358D7" w:rsidRPr="00272B12">
        <w:rPr>
          <w:rFonts w:ascii="Consolas" w:hAnsi="Consolas"/>
        </w:rPr>
        <w:t>44</w:t>
      </w:r>
      <w:r w:rsidR="00B76F6A" w:rsidRPr="00272B12">
        <w:rPr>
          <w:rFonts w:ascii="Consolas" w:hAnsi="Consolas"/>
        </w:rPr>
        <w:t>0 /srv/startup_</w:t>
      </w:r>
      <w:r w:rsidR="002B3FBD" w:rsidRPr="00272B12">
        <w:rPr>
          <w:rFonts w:ascii="Consolas" w:hAnsi="Consolas"/>
        </w:rPr>
        <w:t>data</w:t>
      </w:r>
      <w:r w:rsidR="00B76F6A" w:rsidRPr="00272B12">
        <w:rPr>
          <w:rFonts w:ascii="Consolas" w:hAnsi="Consolas"/>
        </w:rPr>
        <w:t>/</w:t>
      </w:r>
      <w:r w:rsidR="00B358D7" w:rsidRPr="00272B12">
        <w:rPr>
          <w:rFonts w:ascii="Consolas" w:hAnsi="Consolas"/>
        </w:rPr>
        <w:t>archive</w:t>
      </w:r>
      <w:r>
        <w:br/>
      </w:r>
      <w:r w:rsidR="00B76F6A">
        <w:rPr>
          <w:noProof/>
        </w:rPr>
        <w:drawing>
          <wp:inline distT="0" distB="0" distL="0" distR="0" wp14:anchorId="36D7D5CB" wp14:editId="7863A04E">
            <wp:extent cx="4673600" cy="387350"/>
            <wp:effectExtent l="0" t="0" r="0" b="0"/>
            <wp:docPr id="710991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D52F" w14:textId="77777777" w:rsidR="00710F35" w:rsidRDefault="00710F35" w:rsidP="00710F3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2415253F" w14:textId="4FCE0116" w:rsidR="00710F35" w:rsidRPr="005D2171" w:rsidRDefault="00710F35" w:rsidP="00710F35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chmod 440</w:t>
      </w:r>
      <w:r w:rsidRPr="001020FD">
        <w:rPr>
          <w:rFonts w:ascii="Consolas" w:hAnsi="Consolas"/>
        </w:rPr>
        <w:t xml:space="preserve"> =&gt; </w:t>
      </w:r>
      <w:r w:rsidR="00FD2E73">
        <w:rPr>
          <w:rFonts w:ascii="Consolas" w:hAnsi="Consolas"/>
        </w:rPr>
        <w:t>pemilik dan grup hanya bisa membaca</w:t>
      </w:r>
    </w:p>
    <w:p w14:paraId="372EFEFB" w14:textId="3BF4BA8F" w:rsidR="00B24519" w:rsidRDefault="00B358D7" w:rsidP="00272B12">
      <w:pPr>
        <w:pStyle w:val="ListParagraph"/>
      </w:pPr>
      <w:r>
        <w:br/>
      </w:r>
      <w:r w:rsidR="00A5026E">
        <w:t>Pastika</w:t>
      </w:r>
      <w:r w:rsidR="00C66BD2">
        <w:t>n</w:t>
      </w:r>
      <w:r w:rsidR="00A5026E">
        <w:t xml:space="preserve"> hanya anggota grup startup_team yang dapat mengakses folder</w:t>
      </w:r>
      <w:r w:rsidR="00C66BD2">
        <w:t xml:space="preserve"> </w:t>
      </w:r>
      <w:r w:rsidR="00A5026E">
        <w:t>/srv/startup_data/</w:t>
      </w:r>
      <w:r w:rsidR="00C66BD2">
        <w:br/>
      </w:r>
      <w:r w:rsidR="00C66BD2" w:rsidRPr="00272B12">
        <w:rPr>
          <w:rFonts w:ascii="Consolas" w:hAnsi="Consolas"/>
        </w:rPr>
        <w:t xml:space="preserve">chown root:startup_team /srv/startup_data </w:t>
      </w:r>
      <w:r w:rsidR="00C66BD2" w:rsidRPr="00272B12">
        <w:rPr>
          <w:rFonts w:ascii="Consolas" w:hAnsi="Consolas"/>
        </w:rPr>
        <w:br/>
      </w:r>
      <w:r w:rsidR="00C66BD2" w:rsidRPr="00272B12">
        <w:rPr>
          <w:rFonts w:ascii="Consolas" w:hAnsi="Consolas"/>
        </w:rPr>
        <w:lastRenderedPageBreak/>
        <w:t>chmod 770 /srv/startup_</w:t>
      </w:r>
      <w:r w:rsidR="00430D42" w:rsidRPr="00272B12">
        <w:rPr>
          <w:rFonts w:ascii="Consolas" w:hAnsi="Consolas"/>
        </w:rPr>
        <w:t>data</w:t>
      </w:r>
      <w:r w:rsidR="00C66BD2">
        <w:t xml:space="preserve"> </w:t>
      </w:r>
      <w:r w:rsidR="00C66BD2">
        <w:br/>
      </w:r>
      <w:r w:rsidR="00C66BD2">
        <w:rPr>
          <w:noProof/>
        </w:rPr>
        <w:drawing>
          <wp:inline distT="0" distB="0" distL="0" distR="0" wp14:anchorId="25542385" wp14:editId="65F2D55A">
            <wp:extent cx="4241800" cy="406400"/>
            <wp:effectExtent l="0" t="0" r="6350" b="0"/>
            <wp:docPr id="20358816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889">
        <w:br/>
      </w:r>
    </w:p>
    <w:p w14:paraId="5DC0D7A0" w14:textId="77777777" w:rsidR="009D1B99" w:rsidRPr="00570A47" w:rsidRDefault="00E55889" w:rsidP="009D1B99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C2354">
        <w:rPr>
          <w:b/>
          <w:bCs/>
        </w:rPr>
        <w:t>Bash Script Automation</w:t>
      </w:r>
      <w:r>
        <w:br/>
      </w:r>
      <w:r w:rsidR="00BD3465">
        <w:t xml:space="preserve">Buat dan </w:t>
      </w:r>
      <w:r w:rsidR="00A95629" w:rsidRPr="00A95629">
        <w:t>Tulis skrip Bash bernama archive_cleanup.sh yang</w:t>
      </w:r>
      <w:r w:rsidR="00A95629">
        <w:t xml:space="preserve"> </w:t>
      </w:r>
      <w:r w:rsidR="00BE04F3">
        <w:t>m</w:t>
      </w:r>
      <w:r w:rsidR="00A95629">
        <w:t>emindahkan berkas yang lebih lama dari 7 hari dari /srv/startup_data/temp/ ke</w:t>
      </w:r>
      <w:r w:rsidR="00BE04F3">
        <w:t xml:space="preserve"> </w:t>
      </w:r>
      <w:r w:rsidR="00A95629">
        <w:t>/srv/startup_data/archive/</w:t>
      </w:r>
      <w:r w:rsidR="00BD3465">
        <w:br/>
      </w:r>
      <w:r w:rsidR="00BD3465" w:rsidRPr="00570A47">
        <w:rPr>
          <w:rFonts w:ascii="Consolas" w:hAnsi="Consolas"/>
        </w:rPr>
        <w:t>touch /srv/startup_data/archive_cleanup.sh</w:t>
      </w:r>
      <w:r w:rsidR="00BD3465" w:rsidRPr="00570A47">
        <w:rPr>
          <w:rFonts w:ascii="Consolas" w:hAnsi="Consolas"/>
        </w:rPr>
        <w:br/>
        <w:t>nano /srv/startup_data/archive_cleanup.sh</w:t>
      </w:r>
      <w:r w:rsidR="00BE04F3">
        <w:br/>
      </w:r>
      <w:r w:rsidR="00BD3465">
        <w:rPr>
          <w:noProof/>
        </w:rPr>
        <w:drawing>
          <wp:inline distT="0" distB="0" distL="0" distR="0" wp14:anchorId="1D38192A" wp14:editId="079EEE17">
            <wp:extent cx="4597400" cy="768350"/>
            <wp:effectExtent l="0" t="0" r="0" b="0"/>
            <wp:docPr id="15104778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465">
        <w:br/>
      </w:r>
      <w:r w:rsidR="007E57CF">
        <w:t xml:space="preserve">Mencatat aktivitas ke /srv/startup_data/logs/cleanup.log dengan format </w:t>
      </w:r>
      <w:r w:rsidR="00090C35">
        <w:t>“</w:t>
      </w:r>
      <w:r w:rsidR="00090C35" w:rsidRPr="00090C35">
        <w:t>Files moved on YYYY-MM-DD at HH:MM:SS</w:t>
      </w:r>
      <w:r w:rsidR="00090C35">
        <w:t>”</w:t>
      </w:r>
      <w:r w:rsidR="00090C35">
        <w:br/>
      </w:r>
      <w:r w:rsidR="009D1B99" w:rsidRPr="00570A47">
        <w:rPr>
          <w:rFonts w:ascii="Consolas" w:hAnsi="Consolas"/>
        </w:rPr>
        <w:t>#!/bin/bash</w:t>
      </w:r>
    </w:p>
    <w:p w14:paraId="4A1CEAC5" w14:textId="77777777" w:rsidR="009D1B99" w:rsidRPr="00570A47" w:rsidRDefault="009D1B99" w:rsidP="009D1B99">
      <w:pPr>
        <w:pStyle w:val="ListParagraph"/>
        <w:rPr>
          <w:rFonts w:ascii="Consolas" w:hAnsi="Consolas"/>
        </w:rPr>
      </w:pPr>
    </w:p>
    <w:p w14:paraId="526752A5" w14:textId="77777777" w:rsidR="009D1B99" w:rsidRPr="00570A47" w:rsidRDefault="009D1B99" w:rsidP="009D1B99">
      <w:pPr>
        <w:pStyle w:val="ListParagraph"/>
        <w:rPr>
          <w:rFonts w:ascii="Consolas" w:hAnsi="Consolas"/>
        </w:rPr>
      </w:pPr>
      <w:r w:rsidRPr="00570A47">
        <w:rPr>
          <w:rFonts w:ascii="Consolas" w:hAnsi="Consolas"/>
        </w:rPr>
        <w:t>SOURCE_DIR="/srv/startup_data/temp"</w:t>
      </w:r>
    </w:p>
    <w:p w14:paraId="60DA5DEE" w14:textId="77777777" w:rsidR="009D1B99" w:rsidRPr="00570A47" w:rsidRDefault="009D1B99" w:rsidP="009D1B99">
      <w:pPr>
        <w:pStyle w:val="ListParagraph"/>
        <w:rPr>
          <w:rFonts w:ascii="Consolas" w:hAnsi="Consolas"/>
        </w:rPr>
      </w:pPr>
      <w:r w:rsidRPr="00570A47">
        <w:rPr>
          <w:rFonts w:ascii="Consolas" w:hAnsi="Consolas"/>
        </w:rPr>
        <w:t>DEST_DIR="/srv/startup_data/archive"</w:t>
      </w:r>
    </w:p>
    <w:p w14:paraId="34525312" w14:textId="77777777" w:rsidR="009D1B99" w:rsidRPr="00570A47" w:rsidRDefault="009D1B99" w:rsidP="009D1B99">
      <w:pPr>
        <w:pStyle w:val="ListParagraph"/>
        <w:rPr>
          <w:rFonts w:ascii="Consolas" w:hAnsi="Consolas"/>
        </w:rPr>
      </w:pPr>
      <w:r w:rsidRPr="00570A47">
        <w:rPr>
          <w:rFonts w:ascii="Consolas" w:hAnsi="Consolas"/>
        </w:rPr>
        <w:t>LOG_FILE="/srv/startup_data/logs/cleanup.log"</w:t>
      </w:r>
    </w:p>
    <w:p w14:paraId="5549AAAF" w14:textId="77777777" w:rsidR="009D1B99" w:rsidRPr="00570A47" w:rsidRDefault="009D1B99" w:rsidP="009D1B99">
      <w:pPr>
        <w:pStyle w:val="ListParagraph"/>
        <w:rPr>
          <w:rFonts w:ascii="Consolas" w:hAnsi="Consolas"/>
        </w:rPr>
      </w:pPr>
    </w:p>
    <w:p w14:paraId="0625F0EA" w14:textId="77777777" w:rsidR="009D1B99" w:rsidRPr="00570A47" w:rsidRDefault="009D1B99" w:rsidP="009D1B99">
      <w:pPr>
        <w:pStyle w:val="ListParagraph"/>
        <w:rPr>
          <w:rFonts w:ascii="Consolas" w:hAnsi="Consolas"/>
        </w:rPr>
      </w:pPr>
      <w:r w:rsidRPr="00570A47">
        <w:rPr>
          <w:rFonts w:ascii="Consolas" w:hAnsi="Consolas"/>
        </w:rPr>
        <w:t>mkdir -p /srv/startup_data/logs</w:t>
      </w:r>
    </w:p>
    <w:p w14:paraId="789805B7" w14:textId="77777777" w:rsidR="009D1B99" w:rsidRPr="00570A47" w:rsidRDefault="009D1B99" w:rsidP="009D1B99">
      <w:pPr>
        <w:pStyle w:val="ListParagraph"/>
        <w:rPr>
          <w:rFonts w:ascii="Consolas" w:hAnsi="Consolas"/>
        </w:rPr>
      </w:pPr>
    </w:p>
    <w:p w14:paraId="7B202CF8" w14:textId="77777777" w:rsidR="009D1B99" w:rsidRPr="00570A47" w:rsidRDefault="009D1B99" w:rsidP="009D1B99">
      <w:pPr>
        <w:pStyle w:val="ListParagraph"/>
        <w:rPr>
          <w:rFonts w:ascii="Consolas" w:hAnsi="Consolas"/>
        </w:rPr>
      </w:pPr>
      <w:r w:rsidRPr="00570A47">
        <w:rPr>
          <w:rFonts w:ascii="Consolas" w:hAnsi="Consolas"/>
        </w:rPr>
        <w:t>find "$SOURCE_DIR" -type f -mtime +7 -exec mv {} "$DEST_DIR" \;</w:t>
      </w:r>
    </w:p>
    <w:p w14:paraId="1C6A3117" w14:textId="77777777" w:rsidR="009D1B99" w:rsidRPr="00570A47" w:rsidRDefault="009D1B99" w:rsidP="009D1B99">
      <w:pPr>
        <w:pStyle w:val="ListParagraph"/>
        <w:rPr>
          <w:rFonts w:ascii="Consolas" w:hAnsi="Consolas"/>
        </w:rPr>
      </w:pPr>
    </w:p>
    <w:p w14:paraId="6D2DF15E" w14:textId="270C4D20" w:rsidR="00E55889" w:rsidRDefault="009D1B99" w:rsidP="009D1B99">
      <w:pPr>
        <w:pStyle w:val="ListParagraph"/>
      </w:pPr>
      <w:r w:rsidRPr="00570A47">
        <w:rPr>
          <w:rFonts w:ascii="Consolas" w:hAnsi="Consolas"/>
        </w:rPr>
        <w:t>echo "Files moved on $(date '+%Y-%m-%d at %H:%M:%S')" &gt;&gt; "$LOG_FILE"</w:t>
      </w:r>
      <w:r w:rsidR="00090C35">
        <w:br/>
      </w:r>
      <w:r w:rsidR="00090C35">
        <w:rPr>
          <w:noProof/>
        </w:rPr>
        <w:drawing>
          <wp:inline distT="0" distB="0" distL="0" distR="0" wp14:anchorId="05B05ACD" wp14:editId="401DBCBB">
            <wp:extent cx="5118100" cy="1917700"/>
            <wp:effectExtent l="0" t="0" r="6350" b="6350"/>
            <wp:docPr id="2286876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27" cy="193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BE71" w14:textId="77777777" w:rsidR="00515DF6" w:rsidRDefault="004B681B" w:rsidP="00515DF6">
      <w:pPr>
        <w:pStyle w:val="ListParagraph"/>
        <w:rPr>
          <w:rFonts w:ascii="Consolas" w:hAnsi="Consolas"/>
        </w:rPr>
      </w:pPr>
      <w:r w:rsidRPr="00BC2354">
        <w:rPr>
          <w:b/>
          <w:bCs/>
        </w:rPr>
        <w:t>Monitoring &amp; Log analysis</w:t>
      </w:r>
      <w:r w:rsidR="00C215C5">
        <w:br/>
        <w:t>gunak</w:t>
      </w:r>
      <w:r w:rsidR="00C0631D">
        <w:t>an</w:t>
      </w:r>
      <w:r w:rsidR="00C215C5">
        <w:t xml:space="preserve"> tail </w:t>
      </w:r>
      <w:r w:rsidR="006B033D">
        <w:t>dan grep untuk memonitor 50 baris dari /var/log/auth.log</w:t>
      </w:r>
      <w:r w:rsidR="007666C2">
        <w:t>. Gunakan awk untuk mendisplay timestamp dan username involved</w:t>
      </w:r>
      <w:r w:rsidR="00023DE6">
        <w:br/>
      </w:r>
      <w:r w:rsidR="00023DE6" w:rsidRPr="00C0631D">
        <w:rPr>
          <w:rFonts w:ascii="Consolas" w:hAnsi="Consolas"/>
        </w:rPr>
        <w:t>tail -n 50 /var/log/auth.log | grep “Failed password”</w:t>
      </w:r>
      <w:r w:rsidR="00023DE6" w:rsidRPr="00C0631D">
        <w:rPr>
          <w:rFonts w:ascii="Consolas" w:hAnsi="Consolas"/>
        </w:rPr>
        <w:br/>
        <w:t xml:space="preserve">grep “Failed password” /var/log/auth.log | awk ‘{print </w:t>
      </w:r>
      <w:r w:rsidR="006B2881" w:rsidRPr="00C0631D">
        <w:rPr>
          <w:rFonts w:ascii="Consolas" w:hAnsi="Consolas"/>
        </w:rPr>
        <w:t>$1, $2, $3, $9, $11}</w:t>
      </w:r>
      <w:r w:rsidR="006B2881">
        <w:t>’</w:t>
      </w:r>
      <w:r w:rsidR="006B033D">
        <w:br/>
      </w:r>
      <w:r w:rsidR="00023DE6">
        <w:rPr>
          <w:noProof/>
        </w:rPr>
        <w:drawing>
          <wp:inline distT="0" distB="0" distL="0" distR="0" wp14:anchorId="5398230C" wp14:editId="4B9464D6">
            <wp:extent cx="5727700" cy="431800"/>
            <wp:effectExtent l="0" t="0" r="6350" b="6350"/>
            <wp:docPr id="70478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881">
        <w:br/>
      </w:r>
      <w:r w:rsidR="00515DF6">
        <w:rPr>
          <w:rFonts w:ascii="Consolas" w:hAnsi="Consolas"/>
        </w:rPr>
        <w:t>Penjelasan:</w:t>
      </w:r>
    </w:p>
    <w:p w14:paraId="17F0DD47" w14:textId="2BB71FB5" w:rsidR="00515DF6" w:rsidRPr="00515DF6" w:rsidRDefault="00515DF6" w:rsidP="00515DF6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tail</w:t>
      </w:r>
      <w:r w:rsidRPr="001020FD">
        <w:rPr>
          <w:rFonts w:ascii="Consolas" w:hAnsi="Consolas"/>
        </w:rPr>
        <w:t xml:space="preserve"> =&gt; </w:t>
      </w:r>
      <w:r w:rsidR="006D5604" w:rsidRPr="006D5604">
        <w:rPr>
          <w:rFonts w:ascii="Consolas" w:hAnsi="Consolas"/>
        </w:rPr>
        <w:t>Menampilkan baris terakhir dari sebuah file.</w:t>
      </w:r>
    </w:p>
    <w:p w14:paraId="3F9F3B83" w14:textId="7D4E25D2" w:rsidR="00515DF6" w:rsidRPr="00A64002" w:rsidRDefault="005A5D99" w:rsidP="00515DF6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 xml:space="preserve">awk =&gt; </w:t>
      </w:r>
      <w:r w:rsidR="00C02E8A" w:rsidRPr="00C02E8A">
        <w:rPr>
          <w:rFonts w:ascii="Consolas" w:hAnsi="Consolas"/>
        </w:rPr>
        <w:t>memproses dan memformat teks dalam file atau output.</w:t>
      </w:r>
    </w:p>
    <w:p w14:paraId="1DC798F0" w14:textId="0BF79228" w:rsidR="00A64002" w:rsidRPr="005D2171" w:rsidRDefault="00A64002" w:rsidP="00515DF6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lastRenderedPageBreak/>
        <w:t xml:space="preserve">grep </w:t>
      </w:r>
      <w:r w:rsidR="00CC1E67">
        <w:rPr>
          <w:rFonts w:ascii="Consolas" w:hAnsi="Consolas"/>
        </w:rPr>
        <w:t xml:space="preserve">“Failed.. </w:t>
      </w:r>
      <w:r>
        <w:rPr>
          <w:rFonts w:ascii="Consolas" w:hAnsi="Consolas"/>
        </w:rPr>
        <w:t>=&gt;</w:t>
      </w:r>
      <w:r w:rsidR="00C02E8A">
        <w:rPr>
          <w:rFonts w:ascii="Consolas" w:hAnsi="Consolas"/>
        </w:rPr>
        <w:t xml:space="preserve"> </w:t>
      </w:r>
      <w:r w:rsidR="00C02E8A" w:rsidRPr="00C02E8A">
        <w:rPr>
          <w:rFonts w:ascii="Consolas" w:hAnsi="Consolas"/>
        </w:rPr>
        <w:t>Menampilkan timestamp (kolom 1-3) dan username (kolom 9 dan 11) dari log login gagal.</w:t>
      </w:r>
    </w:p>
    <w:p w14:paraId="6B4D1CF2" w14:textId="0E65B9AC" w:rsidR="00090C35" w:rsidRDefault="00090C35" w:rsidP="00515DF6">
      <w:pPr>
        <w:pStyle w:val="ListParagraph"/>
      </w:pPr>
    </w:p>
    <w:p w14:paraId="11504031" w14:textId="77777777" w:rsidR="00EC3A72" w:rsidRPr="00EC3A72" w:rsidRDefault="004C3945" w:rsidP="001222F0">
      <w:pPr>
        <w:pStyle w:val="ListParagraph"/>
        <w:numPr>
          <w:ilvl w:val="0"/>
          <w:numId w:val="5"/>
        </w:numPr>
      </w:pPr>
      <w:r w:rsidRPr="00BC2354">
        <w:rPr>
          <w:b/>
          <w:bCs/>
        </w:rPr>
        <w:t>Web server Installation</w:t>
      </w:r>
      <w:r>
        <w:br/>
      </w:r>
      <w:r w:rsidR="00DB077E" w:rsidRPr="00C0631D">
        <w:rPr>
          <w:rFonts w:ascii="Consolas" w:hAnsi="Consolas"/>
        </w:rPr>
        <w:t>apt install apache2 -y</w:t>
      </w:r>
      <w:r w:rsidR="00DB077E">
        <w:br/>
      </w:r>
      <w:r w:rsidR="00DB077E">
        <w:rPr>
          <w:noProof/>
        </w:rPr>
        <w:drawing>
          <wp:inline distT="0" distB="0" distL="0" distR="0" wp14:anchorId="40F6E01D" wp14:editId="10909D2D">
            <wp:extent cx="3194050" cy="412750"/>
            <wp:effectExtent l="0" t="0" r="6350" b="6350"/>
            <wp:docPr id="1159757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5AF0" w14:textId="77777777" w:rsidR="00EC3A72" w:rsidRDefault="00EC3A72" w:rsidP="00EC3A7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049C7971" w14:textId="3D0603C4" w:rsidR="00EC3A72" w:rsidRPr="00C17C0E" w:rsidRDefault="00EC3A72" w:rsidP="00EC3A72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-y</w:t>
      </w:r>
      <w:r w:rsidRPr="001020FD">
        <w:rPr>
          <w:rFonts w:ascii="Consolas" w:hAnsi="Consolas"/>
        </w:rPr>
        <w:t xml:space="preserve"> =&gt; </w:t>
      </w:r>
      <w:r w:rsidR="00B178F7" w:rsidRPr="00B178F7">
        <w:rPr>
          <w:rFonts w:ascii="Consolas" w:hAnsi="Consolas"/>
        </w:rPr>
        <w:t>Secara otomatis menjawab "yes" untuk semua prompt selama proses instalasi</w:t>
      </w:r>
    </w:p>
    <w:p w14:paraId="6FC8A16E" w14:textId="7A5F0CFA" w:rsidR="00C17C0E" w:rsidRPr="005D2171" w:rsidRDefault="00C17C0E" w:rsidP="00EC3A72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apt =&gt;</w:t>
      </w:r>
      <w:r w:rsidR="00F84DCF">
        <w:rPr>
          <w:rFonts w:ascii="Consolas" w:hAnsi="Consolas"/>
        </w:rPr>
        <w:t xml:space="preserve"> </w:t>
      </w:r>
      <w:r w:rsidR="00F84DCF" w:rsidRPr="00F84DCF">
        <w:rPr>
          <w:rFonts w:ascii="Consolas" w:hAnsi="Consolas"/>
        </w:rPr>
        <w:t>Alat manajemen paket di sistem berbasis Debian untuk menginstal, menghapus, dan memperbarui perangkat lunak.</w:t>
      </w:r>
    </w:p>
    <w:p w14:paraId="75B44174" w14:textId="5B2E1108" w:rsidR="00276433" w:rsidRDefault="00097198" w:rsidP="00EC3A72">
      <w:pPr>
        <w:pStyle w:val="ListParagraph"/>
      </w:pPr>
      <w:r>
        <w:br/>
      </w:r>
      <w:r w:rsidR="00086F22">
        <w:t>buat file home.html untuk konfigurasi home.html dengan detail startup perusahaan</w:t>
      </w:r>
      <w:r>
        <w:br/>
      </w:r>
      <w:r w:rsidRPr="00C0631D">
        <w:rPr>
          <w:rFonts w:ascii="Consolas" w:hAnsi="Consolas"/>
        </w:rPr>
        <w:t>touch /var/www/html/home.html</w:t>
      </w:r>
      <w:r>
        <w:br/>
      </w:r>
      <w:r>
        <w:rPr>
          <w:noProof/>
        </w:rPr>
        <w:drawing>
          <wp:inline distT="0" distB="0" distL="0" distR="0" wp14:anchorId="77D7FA15" wp14:editId="713B6B1A">
            <wp:extent cx="3530600" cy="266700"/>
            <wp:effectExtent l="0" t="0" r="0" b="0"/>
            <wp:docPr id="1505814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F22">
        <w:br/>
        <w:t>edit file</w:t>
      </w:r>
      <w:r w:rsidR="00086F22">
        <w:br/>
      </w:r>
      <w:r w:rsidR="00086F22" w:rsidRPr="00C0631D">
        <w:rPr>
          <w:rFonts w:ascii="Consolas" w:hAnsi="Consolas"/>
        </w:rPr>
        <w:t>nano /var/www/html/home.html</w:t>
      </w:r>
      <w:r w:rsidR="00086F22">
        <w:br/>
      </w:r>
      <w:r w:rsidR="00086F22">
        <w:rPr>
          <w:noProof/>
        </w:rPr>
        <w:drawing>
          <wp:inline distT="0" distB="0" distL="0" distR="0" wp14:anchorId="5DFE296B" wp14:editId="606DD7A5">
            <wp:extent cx="3549650" cy="692150"/>
            <wp:effectExtent l="0" t="0" r="0" b="0"/>
            <wp:docPr id="1428568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F22">
        <w:br/>
      </w:r>
      <w:r w:rsidR="00C165A0">
        <w:t>Tuliskan</w:t>
      </w:r>
      <w:r w:rsidR="00C165A0">
        <w:br/>
      </w:r>
      <w:r w:rsidR="00276433">
        <w:t>echo "&lt;!DOCTYPE html&gt;</w:t>
      </w:r>
      <w:r w:rsidR="001222F0">
        <w:br/>
      </w:r>
      <w:r w:rsidR="00276433">
        <w:t>&lt;html&gt;</w:t>
      </w:r>
    </w:p>
    <w:p w14:paraId="1F400531" w14:textId="77777777" w:rsidR="00276433" w:rsidRDefault="00276433" w:rsidP="001222F0">
      <w:pPr>
        <w:pStyle w:val="ListParagraph"/>
      </w:pPr>
      <w:r>
        <w:t>&lt;head&gt;&lt;title&gt;Startup&lt;/title&gt;&lt;/head&gt;</w:t>
      </w:r>
    </w:p>
    <w:p w14:paraId="7613DAA0" w14:textId="5A70D06B" w:rsidR="00276433" w:rsidRDefault="00276433" w:rsidP="001222F0">
      <w:pPr>
        <w:pStyle w:val="ListParagraph"/>
      </w:pPr>
      <w:r>
        <w:t>&lt;body&gt;&lt;h1&gt;</w:t>
      </w:r>
      <w:r w:rsidR="00374323" w:rsidRPr="00374323">
        <w:t xml:space="preserve"> </w:t>
      </w:r>
      <w:r w:rsidR="00374323">
        <w:t xml:space="preserve">Perusahaan inovatif masa depan </w:t>
      </w:r>
      <w:r>
        <w:t>&lt;/h1&lt;/body&gt;</w:t>
      </w:r>
    </w:p>
    <w:p w14:paraId="180E37DC" w14:textId="77777777" w:rsidR="00202FDA" w:rsidRDefault="00276433" w:rsidP="00202FDA">
      <w:pPr>
        <w:pStyle w:val="ListParagraph"/>
        <w:rPr>
          <w:rFonts w:ascii="Consolas" w:hAnsi="Consolas"/>
        </w:rPr>
      </w:pPr>
      <w:r>
        <w:t>&lt;/html&gt;"</w:t>
      </w:r>
      <w:r w:rsidR="00932AEB">
        <w:t xml:space="preserve"> </w:t>
      </w:r>
      <w:r w:rsidR="00917C65" w:rsidRPr="00917C65">
        <w:t>| sudo tee /var/www/html/home.html</w:t>
      </w:r>
      <w:r w:rsidR="00086F22">
        <w:br/>
      </w:r>
      <w:r w:rsidR="00C165A0">
        <w:rPr>
          <w:noProof/>
        </w:rPr>
        <w:drawing>
          <wp:inline distT="0" distB="0" distL="0" distR="0" wp14:anchorId="7F947874" wp14:editId="4989E7E4">
            <wp:extent cx="3985524" cy="1314450"/>
            <wp:effectExtent l="0" t="0" r="0" b="0"/>
            <wp:docPr id="1886345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4513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24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5A0">
        <w:br/>
      </w:r>
      <w:r w:rsidR="00202FDA">
        <w:rPr>
          <w:rFonts w:ascii="Consolas" w:hAnsi="Consolas"/>
        </w:rPr>
        <w:t>Penjelasan:</w:t>
      </w:r>
    </w:p>
    <w:p w14:paraId="71FA3A53" w14:textId="4BBEF356" w:rsidR="004C3945" w:rsidRDefault="00202FDA" w:rsidP="00A0124A">
      <w:pPr>
        <w:pStyle w:val="ListParagraph"/>
        <w:numPr>
          <w:ilvl w:val="0"/>
          <w:numId w:val="7"/>
        </w:numPr>
      </w:pPr>
      <w:r w:rsidRPr="006902A3">
        <w:rPr>
          <w:rFonts w:ascii="Consolas" w:hAnsi="Consolas"/>
        </w:rPr>
        <w:t>sudo tee</w:t>
      </w:r>
      <w:r w:rsidRPr="006902A3">
        <w:rPr>
          <w:rFonts w:ascii="Consolas" w:hAnsi="Consolas"/>
        </w:rPr>
        <w:t xml:space="preserve"> =&gt; </w:t>
      </w:r>
      <w:r w:rsidR="006902A3" w:rsidRPr="006902A3">
        <w:rPr>
          <w:rFonts w:ascii="Consolas" w:hAnsi="Consolas"/>
        </w:rPr>
        <w:t>digunakan untuk menulis data ke file dengan hak akses administratif</w:t>
      </w:r>
    </w:p>
    <w:p w14:paraId="7C53618E" w14:textId="4D48FA60" w:rsidR="00C17C0E" w:rsidRPr="00C17C0E" w:rsidRDefault="00C165A0" w:rsidP="007E57CF">
      <w:pPr>
        <w:pStyle w:val="ListParagraph"/>
        <w:numPr>
          <w:ilvl w:val="0"/>
          <w:numId w:val="5"/>
        </w:numPr>
      </w:pPr>
      <w:r w:rsidRPr="00BC2354">
        <w:rPr>
          <w:b/>
          <w:bCs/>
        </w:rPr>
        <w:t>Secure remote access</w:t>
      </w:r>
      <w:r>
        <w:br/>
      </w:r>
      <w:r w:rsidR="00EB0724">
        <w:t>install dan konfigurasi openssh server</w:t>
      </w:r>
      <w:r w:rsidR="007A3B27">
        <w:br/>
      </w:r>
      <w:r w:rsidR="007A3B27" w:rsidRPr="00E674EB">
        <w:rPr>
          <w:rFonts w:ascii="Consolas" w:hAnsi="Consolas"/>
        </w:rPr>
        <w:t>apt install openssh-server -y</w:t>
      </w:r>
      <w:r w:rsidR="00EB0724">
        <w:br/>
      </w:r>
      <w:r w:rsidR="007A3B27">
        <w:rPr>
          <w:noProof/>
        </w:rPr>
        <w:drawing>
          <wp:inline distT="0" distB="0" distL="0" distR="0" wp14:anchorId="53912CBA" wp14:editId="1A879FA6">
            <wp:extent cx="4921250" cy="882650"/>
            <wp:effectExtent l="0" t="0" r="0" b="0"/>
            <wp:docPr id="2083571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B27">
        <w:br/>
        <w:t>edit file</w:t>
      </w:r>
      <w:r w:rsidR="00A64321">
        <w:t xml:space="preserve"> sshd_config</w:t>
      </w:r>
      <w:r w:rsidR="007A3B27">
        <w:br/>
      </w:r>
      <w:r w:rsidR="007A3B27" w:rsidRPr="00E674EB">
        <w:rPr>
          <w:rFonts w:ascii="Consolas" w:hAnsi="Consolas"/>
        </w:rPr>
        <w:lastRenderedPageBreak/>
        <w:t>nano /etc/ssh/sshd_config</w:t>
      </w:r>
      <w:r w:rsidR="007A3B27">
        <w:br/>
      </w:r>
      <w:r w:rsidR="007A3B27">
        <w:rPr>
          <w:noProof/>
        </w:rPr>
        <w:drawing>
          <wp:inline distT="0" distB="0" distL="0" distR="0" wp14:anchorId="2E06D719" wp14:editId="5FBC336E">
            <wp:extent cx="3511550" cy="558800"/>
            <wp:effectExtent l="0" t="0" r="0" b="0"/>
            <wp:docPr id="1934241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39C">
        <w:br/>
      </w:r>
      <w:r w:rsidR="00A64321">
        <w:br/>
        <w:t>enable password auth</w:t>
      </w:r>
      <w:r w:rsidR="00880A51">
        <w:t xml:space="preserve"> dengan menghilangkan tanda ‘#’</w:t>
      </w:r>
      <w:r w:rsidR="0098139C">
        <w:t xml:space="preserve"> dan hanya emma yang mengakses</w:t>
      </w:r>
      <w:r w:rsidR="0098139C">
        <w:br/>
      </w:r>
      <w:r w:rsidR="0098139C" w:rsidRPr="00E674EB">
        <w:rPr>
          <w:rFonts w:ascii="Consolas" w:hAnsi="Consolas"/>
        </w:rPr>
        <w:t>Passw</w:t>
      </w:r>
      <w:r w:rsidR="00880A51" w:rsidRPr="00E674EB">
        <w:rPr>
          <w:rFonts w:ascii="Consolas" w:hAnsi="Consolas"/>
        </w:rPr>
        <w:t>ordAuthentication yes</w:t>
      </w:r>
      <w:r w:rsidR="0098139C" w:rsidRPr="00E674EB">
        <w:rPr>
          <w:rFonts w:ascii="Consolas" w:hAnsi="Consolas"/>
        </w:rPr>
        <w:br/>
        <w:t>AllowUsers emma_nim_312210192</w:t>
      </w:r>
      <w:r w:rsidR="00A64321">
        <w:br/>
      </w:r>
      <w:r w:rsidR="0098139C">
        <w:rPr>
          <w:noProof/>
        </w:rPr>
        <w:drawing>
          <wp:inline distT="0" distB="0" distL="0" distR="0" wp14:anchorId="0AAF6FFD" wp14:editId="05E4471F">
            <wp:extent cx="4699000" cy="1638300"/>
            <wp:effectExtent l="0" t="0" r="6350" b="0"/>
            <wp:docPr id="1204732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72E2" w14:textId="77777777" w:rsidR="00C17C0E" w:rsidRDefault="00C17C0E" w:rsidP="00C17C0E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158E09F7" w14:textId="355B3164" w:rsidR="00C17C0E" w:rsidRPr="00C01689" w:rsidRDefault="00C17C0E" w:rsidP="00C17C0E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PasswordAuthentication yes</w:t>
      </w:r>
      <w:r w:rsidRPr="001020FD">
        <w:rPr>
          <w:rFonts w:ascii="Consolas" w:hAnsi="Consolas"/>
        </w:rPr>
        <w:t xml:space="preserve"> =&gt; </w:t>
      </w:r>
      <w:r w:rsidR="006B7601" w:rsidRPr="006B7601">
        <w:rPr>
          <w:rFonts w:ascii="Consolas" w:hAnsi="Consolas"/>
        </w:rPr>
        <w:t>Mengaktifkan autentikasi berbasis password untuk SSH</w:t>
      </w:r>
    </w:p>
    <w:p w14:paraId="4936591C" w14:textId="7AA62F99" w:rsidR="00C01689" w:rsidRPr="005D2171" w:rsidRDefault="00C01689" w:rsidP="00C17C0E">
      <w:pPr>
        <w:pStyle w:val="ListParagraph"/>
        <w:numPr>
          <w:ilvl w:val="0"/>
          <w:numId w:val="7"/>
        </w:numPr>
      </w:pPr>
      <w:r w:rsidRPr="00E674EB">
        <w:rPr>
          <w:rFonts w:ascii="Consolas" w:hAnsi="Consolas"/>
        </w:rPr>
        <w:t>AllowUsers emma_nim_312210192</w:t>
      </w:r>
      <w:r>
        <w:rPr>
          <w:rFonts w:ascii="Consolas" w:hAnsi="Consolas"/>
        </w:rPr>
        <w:t xml:space="preserve"> =&gt; </w:t>
      </w:r>
      <w:r w:rsidR="00D70939">
        <w:rPr>
          <w:rFonts w:ascii="Consolas" w:hAnsi="Consolas"/>
        </w:rPr>
        <w:t xml:space="preserve">hanya user ini </w:t>
      </w:r>
      <w:r w:rsidR="00C54322" w:rsidRPr="00C54322">
        <w:rPr>
          <w:rFonts w:ascii="Consolas" w:hAnsi="Consolas"/>
        </w:rPr>
        <w:t>yang diizinkan untuk login menggunakan SSH</w:t>
      </w:r>
    </w:p>
    <w:p w14:paraId="5B06FF07" w14:textId="77777777" w:rsidR="00C54322" w:rsidRDefault="00880A51" w:rsidP="00C17C0E">
      <w:pPr>
        <w:pStyle w:val="ListParagraph"/>
        <w:rPr>
          <w:rFonts w:ascii="Consolas" w:hAnsi="Consolas"/>
        </w:rPr>
      </w:pPr>
      <w:r>
        <w:br/>
      </w:r>
      <w:r w:rsidR="00C96BBE">
        <w:t>lalu restart ssh</w:t>
      </w:r>
      <w:r w:rsidR="00C96BBE">
        <w:br/>
      </w:r>
      <w:r w:rsidR="00C96BBE" w:rsidRPr="00E674EB">
        <w:rPr>
          <w:rFonts w:ascii="Consolas" w:hAnsi="Consolas"/>
        </w:rPr>
        <w:t>systemctl restart ssh</w:t>
      </w:r>
      <w:r w:rsidR="00C96BBE">
        <w:br/>
      </w:r>
      <w:r w:rsidR="00C96BBE">
        <w:rPr>
          <w:noProof/>
        </w:rPr>
        <w:drawing>
          <wp:inline distT="0" distB="0" distL="0" distR="0" wp14:anchorId="0555177E" wp14:editId="22B7F757">
            <wp:extent cx="3282950" cy="400050"/>
            <wp:effectExtent l="0" t="0" r="0" b="0"/>
            <wp:docPr id="8617339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9E37" w14:textId="77777777" w:rsidR="00C54322" w:rsidRDefault="00C54322" w:rsidP="00C5432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2F8D2F2A" w14:textId="23896157" w:rsidR="00C165A0" w:rsidRDefault="00295D17" w:rsidP="00C54322">
      <w:pPr>
        <w:pStyle w:val="ListParagraph"/>
        <w:numPr>
          <w:ilvl w:val="0"/>
          <w:numId w:val="8"/>
        </w:numPr>
      </w:pPr>
      <w:r w:rsidRPr="00E674EB">
        <w:rPr>
          <w:rFonts w:ascii="Consolas" w:hAnsi="Consolas"/>
        </w:rPr>
        <w:t>systemctl restart ssh</w:t>
      </w:r>
      <w:r>
        <w:rPr>
          <w:rFonts w:ascii="Consolas" w:hAnsi="Consolas"/>
        </w:rPr>
        <w:t xml:space="preserve"> =&gt; r</w:t>
      </w:r>
      <w:r w:rsidRPr="00295D17">
        <w:rPr>
          <w:rFonts w:ascii="Consolas" w:hAnsi="Consolas"/>
        </w:rPr>
        <w:t>estart layanan SSH agar konfigurasi baru diterapkan</w:t>
      </w:r>
      <w:r w:rsidR="00740256">
        <w:br/>
      </w:r>
    </w:p>
    <w:p w14:paraId="1C3A2C86" w14:textId="77777777" w:rsidR="00907375" w:rsidRPr="00907375" w:rsidRDefault="00740256" w:rsidP="007E57CF">
      <w:pPr>
        <w:pStyle w:val="ListParagraph"/>
        <w:numPr>
          <w:ilvl w:val="0"/>
          <w:numId w:val="5"/>
        </w:numPr>
      </w:pPr>
      <w:r w:rsidRPr="00BC2354">
        <w:rPr>
          <w:b/>
          <w:bCs/>
        </w:rPr>
        <w:t>Firewall setup</w:t>
      </w:r>
      <w:r>
        <w:br/>
      </w:r>
      <w:r w:rsidR="002A259A">
        <w:t>konfigurasi ufw</w:t>
      </w:r>
      <w:r w:rsidR="002A259A">
        <w:br/>
        <w:t>allow HTTP</w:t>
      </w:r>
      <w:r w:rsidR="00557AFB">
        <w:t xml:space="preserve"> (port 80), SMTP (port 25), SSH (port 22)</w:t>
      </w:r>
      <w:r w:rsidR="00F25AA0">
        <w:br/>
      </w:r>
      <w:r w:rsidR="00F25AA0" w:rsidRPr="00E674EB">
        <w:rPr>
          <w:rFonts w:ascii="Consolas" w:hAnsi="Consolas"/>
        </w:rPr>
        <w:t>ufw allow 80/tcp</w:t>
      </w:r>
      <w:r w:rsidR="00F25AA0" w:rsidRPr="00E674EB">
        <w:rPr>
          <w:rFonts w:ascii="Consolas" w:hAnsi="Consolas"/>
        </w:rPr>
        <w:br/>
        <w:t>ufw allow 25/tcp</w:t>
      </w:r>
      <w:r w:rsidR="00F25AA0" w:rsidRPr="00E674EB">
        <w:rPr>
          <w:rFonts w:ascii="Consolas" w:hAnsi="Consolas"/>
        </w:rPr>
        <w:br/>
        <w:t>ufw allow 22/tcp</w:t>
      </w:r>
      <w:r w:rsidR="002A259A">
        <w:br/>
      </w:r>
      <w:r w:rsidR="00F25AA0">
        <w:rPr>
          <w:noProof/>
        </w:rPr>
        <w:drawing>
          <wp:inline distT="0" distB="0" distL="0" distR="0" wp14:anchorId="1668D409" wp14:editId="77CFB247">
            <wp:extent cx="2781300" cy="1606550"/>
            <wp:effectExtent l="0" t="0" r="0" b="0"/>
            <wp:docPr id="105518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D5C3" w14:textId="77777777" w:rsidR="00907375" w:rsidRDefault="00907375" w:rsidP="0090737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467785D0" w14:textId="485C4CC8" w:rsidR="00907375" w:rsidRPr="00907375" w:rsidRDefault="00907375" w:rsidP="00907375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80/tcp</w:t>
      </w:r>
      <w:r w:rsidRPr="001020FD">
        <w:rPr>
          <w:rFonts w:ascii="Consolas" w:hAnsi="Consolas"/>
        </w:rPr>
        <w:t xml:space="preserve"> =&gt; </w:t>
      </w:r>
      <w:r w:rsidR="00AB0384">
        <w:rPr>
          <w:rFonts w:ascii="Consolas" w:hAnsi="Consolas"/>
        </w:rPr>
        <w:t xml:space="preserve">port HTTP </w:t>
      </w:r>
      <w:r w:rsidR="00AB0384" w:rsidRPr="00AB0384">
        <w:rPr>
          <w:rFonts w:ascii="Consolas" w:hAnsi="Consolas"/>
        </w:rPr>
        <w:t>digunakan oleh server web</w:t>
      </w:r>
    </w:p>
    <w:p w14:paraId="453380F1" w14:textId="67C36DE9" w:rsidR="00907375" w:rsidRPr="00907375" w:rsidRDefault="00907375" w:rsidP="00907375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lastRenderedPageBreak/>
        <w:t>25/tcp</w:t>
      </w:r>
      <w:r w:rsidRPr="001020FD">
        <w:rPr>
          <w:rFonts w:ascii="Consolas" w:hAnsi="Consolas"/>
        </w:rPr>
        <w:t xml:space="preserve"> =&gt;</w:t>
      </w:r>
      <w:r w:rsidR="00AB0384">
        <w:rPr>
          <w:rFonts w:ascii="Consolas" w:hAnsi="Consolas"/>
        </w:rPr>
        <w:t xml:space="preserve"> </w:t>
      </w:r>
      <w:r w:rsidR="00F42143">
        <w:rPr>
          <w:rFonts w:ascii="Consolas" w:hAnsi="Consolas"/>
        </w:rPr>
        <w:t>port S</w:t>
      </w:r>
      <w:r w:rsidR="00B06BC5">
        <w:rPr>
          <w:rFonts w:ascii="Consolas" w:hAnsi="Consolas"/>
        </w:rPr>
        <w:t xml:space="preserve">MTP </w:t>
      </w:r>
      <w:r w:rsidR="00B06BC5" w:rsidRPr="00B06BC5">
        <w:rPr>
          <w:rFonts w:ascii="Consolas" w:hAnsi="Consolas"/>
        </w:rPr>
        <w:t>digunakan untuk pengiriman email</w:t>
      </w:r>
    </w:p>
    <w:p w14:paraId="666C1A99" w14:textId="4DC4CCFC" w:rsidR="00907375" w:rsidRPr="005D2171" w:rsidRDefault="00907375" w:rsidP="00907375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22/tcp</w:t>
      </w:r>
      <w:r w:rsidRPr="001020FD">
        <w:rPr>
          <w:rFonts w:ascii="Consolas" w:hAnsi="Consolas"/>
        </w:rPr>
        <w:t xml:space="preserve"> =&gt;</w:t>
      </w:r>
      <w:r w:rsidR="00B06BC5">
        <w:rPr>
          <w:rFonts w:ascii="Consolas" w:hAnsi="Consolas"/>
        </w:rPr>
        <w:t xml:space="preserve"> port SSH </w:t>
      </w:r>
      <w:r w:rsidR="00B06BC5" w:rsidRPr="00B06BC5">
        <w:rPr>
          <w:rFonts w:ascii="Consolas" w:hAnsi="Consolas"/>
        </w:rPr>
        <w:t>digunakan untuk akses jarak jauh</w:t>
      </w:r>
    </w:p>
    <w:p w14:paraId="3FA59DD9" w14:textId="160A17A7" w:rsidR="00740256" w:rsidRDefault="00A870F9" w:rsidP="00907375">
      <w:pPr>
        <w:pStyle w:val="ListParagraph"/>
        <w:rPr>
          <w:rFonts w:ascii="Consolas" w:hAnsi="Consolas"/>
        </w:rPr>
      </w:pPr>
      <w:r>
        <w:br/>
        <w:t>block all other incoming connection</w:t>
      </w:r>
      <w:r w:rsidR="00E674EB">
        <w:br/>
      </w:r>
      <w:r w:rsidR="00E674EB" w:rsidRPr="00E674EB">
        <w:rPr>
          <w:rFonts w:ascii="Consolas" w:hAnsi="Consolas"/>
        </w:rPr>
        <w:t>ufw default deny incoming</w:t>
      </w:r>
      <w:r w:rsidR="00E674EB">
        <w:br/>
        <w:t>aktifkan ufw</w:t>
      </w:r>
      <w:r w:rsidR="00E674EB">
        <w:br/>
      </w:r>
      <w:r w:rsidR="00E674EB" w:rsidRPr="00E674EB">
        <w:rPr>
          <w:rFonts w:ascii="Consolas" w:hAnsi="Consolas"/>
        </w:rPr>
        <w:t>ufw enable</w:t>
      </w:r>
      <w:r>
        <w:br/>
      </w:r>
      <w:r w:rsidR="00E674EB">
        <w:rPr>
          <w:noProof/>
        </w:rPr>
        <w:drawing>
          <wp:inline distT="0" distB="0" distL="0" distR="0" wp14:anchorId="3A19C838" wp14:editId="1E95F1A7">
            <wp:extent cx="3371850" cy="711200"/>
            <wp:effectExtent l="0" t="0" r="0" b="0"/>
            <wp:docPr id="449735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7D91" w14:textId="77777777" w:rsidR="00907375" w:rsidRDefault="00907375" w:rsidP="0090737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Penjelasan:</w:t>
      </w:r>
    </w:p>
    <w:p w14:paraId="2DD935A3" w14:textId="36748BCF" w:rsidR="00907375" w:rsidRDefault="006B7601" w:rsidP="003319D6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 xml:space="preserve">Ufw default </w:t>
      </w:r>
      <w:r w:rsidR="00907375">
        <w:rPr>
          <w:rFonts w:ascii="Consolas" w:hAnsi="Consolas"/>
        </w:rPr>
        <w:t>deny incoming</w:t>
      </w:r>
      <w:r w:rsidR="00907375" w:rsidRPr="001020FD">
        <w:rPr>
          <w:rFonts w:ascii="Consolas" w:hAnsi="Consolas"/>
        </w:rPr>
        <w:t xml:space="preserve"> =&gt; </w:t>
      </w:r>
      <w:r w:rsidR="00785A97" w:rsidRPr="00785A97">
        <w:rPr>
          <w:rFonts w:ascii="Consolas" w:hAnsi="Consolas"/>
        </w:rPr>
        <w:t>Mengatur aturan firewall untuk memblokir semua koneksi masuk kecuali yang diizinkan.</w:t>
      </w:r>
    </w:p>
    <w:sectPr w:rsidR="0090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E682F" w14:textId="77777777" w:rsidR="00304A3E" w:rsidRDefault="00304A3E" w:rsidP="006B6878">
      <w:pPr>
        <w:spacing w:after="0" w:line="240" w:lineRule="auto"/>
      </w:pPr>
      <w:r>
        <w:separator/>
      </w:r>
    </w:p>
  </w:endnote>
  <w:endnote w:type="continuationSeparator" w:id="0">
    <w:p w14:paraId="6A95D2AB" w14:textId="77777777" w:rsidR="00304A3E" w:rsidRDefault="00304A3E" w:rsidP="006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DC57D" w14:textId="77777777" w:rsidR="00304A3E" w:rsidRDefault="00304A3E" w:rsidP="006B6878">
      <w:pPr>
        <w:spacing w:after="0" w:line="240" w:lineRule="auto"/>
      </w:pPr>
      <w:r>
        <w:separator/>
      </w:r>
    </w:p>
  </w:footnote>
  <w:footnote w:type="continuationSeparator" w:id="0">
    <w:p w14:paraId="2A3DFF43" w14:textId="77777777" w:rsidR="00304A3E" w:rsidRDefault="00304A3E" w:rsidP="006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9753C"/>
    <w:multiLevelType w:val="hybridMultilevel"/>
    <w:tmpl w:val="A0EE65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02368"/>
    <w:multiLevelType w:val="hybridMultilevel"/>
    <w:tmpl w:val="1D9AEC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7792C"/>
    <w:multiLevelType w:val="hybridMultilevel"/>
    <w:tmpl w:val="B14885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97DFB"/>
    <w:multiLevelType w:val="hybridMultilevel"/>
    <w:tmpl w:val="A43071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001F4"/>
    <w:multiLevelType w:val="hybridMultilevel"/>
    <w:tmpl w:val="134E00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B6082"/>
    <w:multiLevelType w:val="hybridMultilevel"/>
    <w:tmpl w:val="69F45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6A70"/>
    <w:multiLevelType w:val="hybridMultilevel"/>
    <w:tmpl w:val="1E6A34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40AAB"/>
    <w:multiLevelType w:val="hybridMultilevel"/>
    <w:tmpl w:val="C1162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05582"/>
    <w:multiLevelType w:val="hybridMultilevel"/>
    <w:tmpl w:val="5950CE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A5E"/>
    <w:multiLevelType w:val="hybridMultilevel"/>
    <w:tmpl w:val="044293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23002">
    <w:abstractNumId w:val="9"/>
  </w:num>
  <w:num w:numId="2" w16cid:durableId="898512668">
    <w:abstractNumId w:val="6"/>
  </w:num>
  <w:num w:numId="3" w16cid:durableId="1730568784">
    <w:abstractNumId w:val="5"/>
  </w:num>
  <w:num w:numId="4" w16cid:durableId="103961478">
    <w:abstractNumId w:val="8"/>
  </w:num>
  <w:num w:numId="5" w16cid:durableId="1623995978">
    <w:abstractNumId w:val="7"/>
  </w:num>
  <w:num w:numId="6" w16cid:durableId="492528907">
    <w:abstractNumId w:val="1"/>
  </w:num>
  <w:num w:numId="7" w16cid:durableId="262039022">
    <w:abstractNumId w:val="2"/>
  </w:num>
  <w:num w:numId="8" w16cid:durableId="1232152092">
    <w:abstractNumId w:val="3"/>
  </w:num>
  <w:num w:numId="9" w16cid:durableId="1578829631">
    <w:abstractNumId w:val="0"/>
  </w:num>
  <w:num w:numId="10" w16cid:durableId="1770856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1F"/>
    <w:rsid w:val="00013A40"/>
    <w:rsid w:val="00023DE6"/>
    <w:rsid w:val="00080F29"/>
    <w:rsid w:val="00086F22"/>
    <w:rsid w:val="00090C35"/>
    <w:rsid w:val="00097198"/>
    <w:rsid w:val="000C6D42"/>
    <w:rsid w:val="000D4FEE"/>
    <w:rsid w:val="000F7679"/>
    <w:rsid w:val="00102034"/>
    <w:rsid w:val="001020FD"/>
    <w:rsid w:val="00104B19"/>
    <w:rsid w:val="001222F0"/>
    <w:rsid w:val="0016242C"/>
    <w:rsid w:val="00190C8B"/>
    <w:rsid w:val="00197282"/>
    <w:rsid w:val="001D2169"/>
    <w:rsid w:val="00202FDA"/>
    <w:rsid w:val="00207D0A"/>
    <w:rsid w:val="00246E26"/>
    <w:rsid w:val="00272B12"/>
    <w:rsid w:val="00276433"/>
    <w:rsid w:val="002820AF"/>
    <w:rsid w:val="00292C6A"/>
    <w:rsid w:val="00295D17"/>
    <w:rsid w:val="00296CEF"/>
    <w:rsid w:val="002A259A"/>
    <w:rsid w:val="002B3FBD"/>
    <w:rsid w:val="002C753A"/>
    <w:rsid w:val="00304A3E"/>
    <w:rsid w:val="00317E62"/>
    <w:rsid w:val="00323AEA"/>
    <w:rsid w:val="00323CDE"/>
    <w:rsid w:val="003319D6"/>
    <w:rsid w:val="00363BD9"/>
    <w:rsid w:val="00374323"/>
    <w:rsid w:val="0039715B"/>
    <w:rsid w:val="003F73F2"/>
    <w:rsid w:val="0040209C"/>
    <w:rsid w:val="00402B9B"/>
    <w:rsid w:val="00417D1A"/>
    <w:rsid w:val="00430D42"/>
    <w:rsid w:val="00456130"/>
    <w:rsid w:val="00472BB6"/>
    <w:rsid w:val="00487C22"/>
    <w:rsid w:val="004B681B"/>
    <w:rsid w:val="004C3945"/>
    <w:rsid w:val="004F2AA4"/>
    <w:rsid w:val="0051201E"/>
    <w:rsid w:val="00515DF6"/>
    <w:rsid w:val="005437A0"/>
    <w:rsid w:val="00557AFB"/>
    <w:rsid w:val="00570A47"/>
    <w:rsid w:val="005A5D99"/>
    <w:rsid w:val="005D2171"/>
    <w:rsid w:val="005E52E0"/>
    <w:rsid w:val="005F2AC2"/>
    <w:rsid w:val="006078D1"/>
    <w:rsid w:val="00625065"/>
    <w:rsid w:val="006271DA"/>
    <w:rsid w:val="00664EED"/>
    <w:rsid w:val="006902A3"/>
    <w:rsid w:val="006B033D"/>
    <w:rsid w:val="006B2881"/>
    <w:rsid w:val="006B6878"/>
    <w:rsid w:val="006B7601"/>
    <w:rsid w:val="006D5604"/>
    <w:rsid w:val="006D685C"/>
    <w:rsid w:val="006F14C6"/>
    <w:rsid w:val="00710F35"/>
    <w:rsid w:val="00740256"/>
    <w:rsid w:val="007666C2"/>
    <w:rsid w:val="00785A69"/>
    <w:rsid w:val="00785A97"/>
    <w:rsid w:val="007A3B27"/>
    <w:rsid w:val="007A7118"/>
    <w:rsid w:val="007E4BD1"/>
    <w:rsid w:val="007E57CF"/>
    <w:rsid w:val="007F4AC6"/>
    <w:rsid w:val="00880A51"/>
    <w:rsid w:val="00896BB5"/>
    <w:rsid w:val="008A658F"/>
    <w:rsid w:val="008B00F9"/>
    <w:rsid w:val="008B36E8"/>
    <w:rsid w:val="008F7EFA"/>
    <w:rsid w:val="00907375"/>
    <w:rsid w:val="00915D13"/>
    <w:rsid w:val="00917C65"/>
    <w:rsid w:val="00932AEB"/>
    <w:rsid w:val="009556F4"/>
    <w:rsid w:val="00963AFB"/>
    <w:rsid w:val="0098139C"/>
    <w:rsid w:val="00993545"/>
    <w:rsid w:val="009B5664"/>
    <w:rsid w:val="009C21A1"/>
    <w:rsid w:val="009D1B99"/>
    <w:rsid w:val="00A5026E"/>
    <w:rsid w:val="00A64002"/>
    <w:rsid w:val="00A64227"/>
    <w:rsid w:val="00A64321"/>
    <w:rsid w:val="00A8304D"/>
    <w:rsid w:val="00A870F9"/>
    <w:rsid w:val="00A95629"/>
    <w:rsid w:val="00AB0384"/>
    <w:rsid w:val="00AD5F7C"/>
    <w:rsid w:val="00B0154E"/>
    <w:rsid w:val="00B06BC5"/>
    <w:rsid w:val="00B06DE1"/>
    <w:rsid w:val="00B178F7"/>
    <w:rsid w:val="00B24519"/>
    <w:rsid w:val="00B358D7"/>
    <w:rsid w:val="00B64891"/>
    <w:rsid w:val="00B7578F"/>
    <w:rsid w:val="00B76E52"/>
    <w:rsid w:val="00B76F6A"/>
    <w:rsid w:val="00B936F5"/>
    <w:rsid w:val="00BC2354"/>
    <w:rsid w:val="00BC66B8"/>
    <w:rsid w:val="00BC6BF7"/>
    <w:rsid w:val="00BD130D"/>
    <w:rsid w:val="00BD3465"/>
    <w:rsid w:val="00BE04F3"/>
    <w:rsid w:val="00BF64C4"/>
    <w:rsid w:val="00C01689"/>
    <w:rsid w:val="00C02E8A"/>
    <w:rsid w:val="00C0631D"/>
    <w:rsid w:val="00C165A0"/>
    <w:rsid w:val="00C17C0E"/>
    <w:rsid w:val="00C215C5"/>
    <w:rsid w:val="00C32981"/>
    <w:rsid w:val="00C54322"/>
    <w:rsid w:val="00C66BD2"/>
    <w:rsid w:val="00C96BBE"/>
    <w:rsid w:val="00CC1E67"/>
    <w:rsid w:val="00CE4235"/>
    <w:rsid w:val="00CE4F03"/>
    <w:rsid w:val="00CE5A9A"/>
    <w:rsid w:val="00D35904"/>
    <w:rsid w:val="00D65E0B"/>
    <w:rsid w:val="00D70939"/>
    <w:rsid w:val="00DB077E"/>
    <w:rsid w:val="00DE63D9"/>
    <w:rsid w:val="00E11D34"/>
    <w:rsid w:val="00E47685"/>
    <w:rsid w:val="00E529E3"/>
    <w:rsid w:val="00E55889"/>
    <w:rsid w:val="00E674EB"/>
    <w:rsid w:val="00EB0724"/>
    <w:rsid w:val="00EB1DAD"/>
    <w:rsid w:val="00EC3A72"/>
    <w:rsid w:val="00EC52F6"/>
    <w:rsid w:val="00ED1427"/>
    <w:rsid w:val="00F25AA0"/>
    <w:rsid w:val="00F34208"/>
    <w:rsid w:val="00F42143"/>
    <w:rsid w:val="00F57E1C"/>
    <w:rsid w:val="00F65F1F"/>
    <w:rsid w:val="00F84DCF"/>
    <w:rsid w:val="00F91273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1B4F"/>
  <w15:chartTrackingRefBased/>
  <w15:docId w15:val="{79DEC026-8191-4E51-B17E-84E0BFD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78"/>
  </w:style>
  <w:style w:type="paragraph" w:styleId="Footer">
    <w:name w:val="footer"/>
    <w:basedOn w:val="Normal"/>
    <w:link w:val="FooterChar"/>
    <w:uiPriority w:val="99"/>
    <w:unhideWhenUsed/>
    <w:rsid w:val="006B6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78"/>
  </w:style>
  <w:style w:type="paragraph" w:styleId="ListParagraph">
    <w:name w:val="List Paragraph"/>
    <w:basedOn w:val="Normal"/>
    <w:uiPriority w:val="34"/>
    <w:qFormat/>
    <w:rsid w:val="00F6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A%20DAVINVALERIAN\OneDrive\Dokumen\Custom%20Office%20Templates\tgs%20kuli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tgs kuliah.dotx</Template>
  <TotalTime>194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DAVINVALERIAN</dc:creator>
  <cp:keywords/>
  <dc:description/>
  <cp:lastModifiedBy>Kumara Davin Valerian</cp:lastModifiedBy>
  <cp:revision>153</cp:revision>
  <dcterms:created xsi:type="dcterms:W3CDTF">2025-01-11T06:35:00Z</dcterms:created>
  <dcterms:modified xsi:type="dcterms:W3CDTF">2025-01-12T14:16:00Z</dcterms:modified>
</cp:coreProperties>
</file>